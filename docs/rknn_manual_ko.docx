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Pr="00146F78" w:rsidRDefault="009D5D58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R</w:t>
      </w:r>
      <w:r>
        <w:rPr>
          <w:noProof/>
          <w:sz w:val="72"/>
          <w:szCs w:val="72"/>
          <w:lang w:val="ko-KR" w:bidi="ko-KR"/>
        </w:rPr>
        <w:t>KNN User Guide</w:t>
      </w:r>
    </w:p>
    <w:p w:rsidR="005C6D45" w:rsidRPr="00146F78" w:rsidRDefault="009D5D58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R</w:t>
      </w:r>
      <w:r>
        <w:rPr>
          <w:noProof/>
          <w:lang w:val="ko-KR" w:bidi="ko-KR"/>
        </w:rPr>
        <w:t xml:space="preserve">KNN </w:t>
      </w:r>
      <w:r>
        <w:rPr>
          <w:rFonts w:hint="eastAsia"/>
          <w:noProof/>
          <w:lang w:val="ko-KR" w:bidi="ko-KR"/>
        </w:rPr>
        <w:t>변환 매뉴얼</w:t>
      </w:r>
    </w:p>
    <w:p w:rsidR="005C6D45" w:rsidRDefault="009D5D58" w:rsidP="009D5D58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R</w:t>
      </w:r>
      <w:r>
        <w:rPr>
          <w:noProof/>
          <w:lang w:val="ko-KR" w:bidi="ko-KR"/>
        </w:rPr>
        <w:t>KNN</w:t>
      </w:r>
      <w:r>
        <w:rPr>
          <w:rFonts w:hint="eastAsia"/>
          <w:noProof/>
          <w:lang w:val="ko-KR" w:bidi="ko-KR"/>
        </w:rPr>
        <w:t xml:space="preserve">이란 </w:t>
      </w:r>
      <w:r>
        <w:rPr>
          <w:noProof/>
          <w:lang w:val="ko-KR" w:bidi="ko-KR"/>
        </w:rPr>
        <w:t>Rock</w:t>
      </w:r>
      <w:r>
        <w:rPr>
          <w:rFonts w:hint="eastAsia"/>
          <w:noProof/>
          <w:lang w:val="ko-KR" w:bidi="ko-KR"/>
        </w:rPr>
        <w:t>칩에서 동작하기 위해 필요한 딥러닝 프레임워크 중 하나입니다.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본 매뉴얼은 </w:t>
      </w:r>
      <w:r>
        <w:rPr>
          <w:noProof/>
          <w:lang w:val="ko-KR" w:bidi="ko-KR"/>
        </w:rPr>
        <w:t xml:space="preserve">RKNN </w:t>
      </w:r>
      <w:r>
        <w:rPr>
          <w:rFonts w:hint="eastAsia"/>
          <w:noProof/>
          <w:lang w:val="ko-KR" w:bidi="ko-KR"/>
        </w:rPr>
        <w:t>T</w:t>
      </w:r>
      <w:r>
        <w:rPr>
          <w:noProof/>
          <w:lang w:val="ko-KR" w:bidi="ko-KR"/>
        </w:rPr>
        <w:t xml:space="preserve">ool-kit </w:t>
      </w:r>
      <w:r>
        <w:rPr>
          <w:rFonts w:hint="eastAsia"/>
          <w:noProof/>
          <w:lang w:val="ko-KR" w:bidi="ko-KR"/>
        </w:rPr>
        <w:t>설치부터,</w:t>
      </w:r>
      <w:r>
        <w:rPr>
          <w:noProof/>
          <w:lang w:val="ko-KR" w:bidi="ko-KR"/>
        </w:rPr>
        <w:t xml:space="preserve"> RKNN</w:t>
      </w:r>
      <w:r>
        <w:rPr>
          <w:rFonts w:hint="eastAsia"/>
          <w:noProof/>
          <w:lang w:val="ko-KR" w:bidi="ko-KR"/>
        </w:rPr>
        <w:t>모델 변환,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전&amp;후처리에 관한 내용을 포함하고 있습니다.</w:t>
      </w:r>
    </w:p>
    <w:sdt>
      <w:sdtPr>
        <w:rPr>
          <w:rFonts w:cstheme="minorBidi"/>
          <w:color w:val="auto"/>
          <w:sz w:val="22"/>
          <w:szCs w:val="22"/>
          <w:lang w:val="ko-KR"/>
        </w:rPr>
        <w:id w:val="1331022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D58" w:rsidRDefault="009D5D58">
          <w:pPr>
            <w:pStyle w:val="TOC"/>
          </w:pPr>
          <w:r>
            <w:rPr>
              <w:lang w:val="ko-KR"/>
            </w:rPr>
            <w:t>목차</w:t>
          </w:r>
        </w:p>
        <w:p w:rsidR="00460C5E" w:rsidRDefault="009D5D58">
          <w:pPr>
            <w:pStyle w:val="1f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6021" w:history="1">
            <w:r w:rsidR="00460C5E" w:rsidRPr="007C7F0B">
              <w:rPr>
                <w:rStyle w:val="af1"/>
                <w:lang w:val="ko-KR" w:bidi="ko-KR"/>
              </w:rPr>
              <w:t>개발 환경</w:t>
            </w:r>
            <w:r w:rsidR="00460C5E">
              <w:rPr>
                <w:webHidden/>
              </w:rPr>
              <w:tab/>
            </w:r>
            <w:r w:rsidR="00460C5E">
              <w:rPr>
                <w:webHidden/>
              </w:rPr>
              <w:fldChar w:fldCharType="begin"/>
            </w:r>
            <w:r w:rsidR="00460C5E">
              <w:rPr>
                <w:webHidden/>
              </w:rPr>
              <w:instrText xml:space="preserve"> PAGEREF _Toc40796021 \h </w:instrText>
            </w:r>
            <w:r w:rsidR="00460C5E">
              <w:rPr>
                <w:webHidden/>
              </w:rPr>
            </w:r>
            <w:r w:rsidR="00460C5E">
              <w:rPr>
                <w:webHidden/>
              </w:rPr>
              <w:fldChar w:fldCharType="separate"/>
            </w:r>
            <w:r w:rsidR="00460C5E">
              <w:rPr>
                <w:webHidden/>
              </w:rPr>
              <w:t>1</w:t>
            </w:r>
            <w:r w:rsidR="00460C5E">
              <w:rPr>
                <w:webHidden/>
              </w:rPr>
              <w:fldChar w:fldCharType="end"/>
            </w:r>
          </w:hyperlink>
        </w:p>
        <w:p w:rsidR="00460C5E" w:rsidRDefault="009C78A9">
          <w:pPr>
            <w:pStyle w:val="1f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0"/>
            </w:rPr>
          </w:pPr>
          <w:hyperlink w:anchor="_Toc40796022" w:history="1">
            <w:r w:rsidR="00460C5E" w:rsidRPr="007C7F0B">
              <w:rPr>
                <w:rStyle w:val="af1"/>
                <w:lang w:val="ko-KR" w:bidi="ko-KR"/>
              </w:rPr>
              <w:t>RKNN-Toolkit 설치 방법</w:t>
            </w:r>
            <w:r w:rsidR="00460C5E">
              <w:rPr>
                <w:webHidden/>
              </w:rPr>
              <w:tab/>
            </w:r>
            <w:r w:rsidR="00460C5E">
              <w:rPr>
                <w:webHidden/>
              </w:rPr>
              <w:fldChar w:fldCharType="begin"/>
            </w:r>
            <w:r w:rsidR="00460C5E">
              <w:rPr>
                <w:webHidden/>
              </w:rPr>
              <w:instrText xml:space="preserve"> PAGEREF _Toc40796022 \h </w:instrText>
            </w:r>
            <w:r w:rsidR="00460C5E">
              <w:rPr>
                <w:webHidden/>
              </w:rPr>
            </w:r>
            <w:r w:rsidR="00460C5E">
              <w:rPr>
                <w:webHidden/>
              </w:rPr>
              <w:fldChar w:fldCharType="separate"/>
            </w:r>
            <w:r w:rsidR="00460C5E">
              <w:rPr>
                <w:webHidden/>
              </w:rPr>
              <w:t>4</w:t>
            </w:r>
            <w:r w:rsidR="00460C5E">
              <w:rPr>
                <w:webHidden/>
              </w:rPr>
              <w:fldChar w:fldCharType="end"/>
            </w:r>
          </w:hyperlink>
        </w:p>
        <w:p w:rsidR="00460C5E" w:rsidRDefault="009C78A9">
          <w:pPr>
            <w:pStyle w:val="1f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0"/>
            </w:rPr>
          </w:pPr>
          <w:hyperlink w:anchor="_Toc40796023" w:history="1">
            <w:r w:rsidR="00460C5E" w:rsidRPr="007C7F0B">
              <w:rPr>
                <w:rStyle w:val="af1"/>
                <w:lang w:bidi="ko-KR"/>
              </w:rPr>
              <w:t>pb</w:t>
            </w:r>
            <w:r w:rsidR="00460C5E" w:rsidRPr="007C7F0B">
              <w:rPr>
                <w:rStyle w:val="af1"/>
                <w:lang w:val="ko-KR" w:bidi="ko-KR"/>
              </w:rPr>
              <w:t>를</w:t>
            </w:r>
            <w:r w:rsidR="00460C5E" w:rsidRPr="007C7F0B">
              <w:rPr>
                <w:rStyle w:val="af1"/>
                <w:lang w:bidi="ko-KR"/>
              </w:rPr>
              <w:t xml:space="preserve"> freeze</w:t>
            </w:r>
            <w:r w:rsidR="00460C5E" w:rsidRPr="007C7F0B">
              <w:rPr>
                <w:rStyle w:val="af1"/>
                <w:lang w:val="ko-KR" w:bidi="ko-KR"/>
              </w:rPr>
              <w:t>하는</w:t>
            </w:r>
            <w:r w:rsidR="00460C5E" w:rsidRPr="007C7F0B">
              <w:rPr>
                <w:rStyle w:val="af1"/>
                <w:lang w:bidi="ko-KR"/>
              </w:rPr>
              <w:t xml:space="preserve"> </w:t>
            </w:r>
            <w:r w:rsidR="00460C5E" w:rsidRPr="007C7F0B">
              <w:rPr>
                <w:rStyle w:val="af1"/>
                <w:lang w:val="ko-KR" w:bidi="ko-KR"/>
              </w:rPr>
              <w:t>방법</w:t>
            </w:r>
            <w:r w:rsidR="00460C5E">
              <w:rPr>
                <w:webHidden/>
              </w:rPr>
              <w:tab/>
            </w:r>
            <w:r w:rsidR="00460C5E">
              <w:rPr>
                <w:webHidden/>
              </w:rPr>
              <w:fldChar w:fldCharType="begin"/>
            </w:r>
            <w:r w:rsidR="00460C5E">
              <w:rPr>
                <w:webHidden/>
              </w:rPr>
              <w:instrText xml:space="preserve"> PAGEREF _Toc40796023 \h </w:instrText>
            </w:r>
            <w:r w:rsidR="00460C5E">
              <w:rPr>
                <w:webHidden/>
              </w:rPr>
            </w:r>
            <w:r w:rsidR="00460C5E">
              <w:rPr>
                <w:webHidden/>
              </w:rPr>
              <w:fldChar w:fldCharType="separate"/>
            </w:r>
            <w:r w:rsidR="00460C5E">
              <w:rPr>
                <w:webHidden/>
              </w:rPr>
              <w:t>10</w:t>
            </w:r>
            <w:r w:rsidR="00460C5E">
              <w:rPr>
                <w:webHidden/>
              </w:rPr>
              <w:fldChar w:fldCharType="end"/>
            </w:r>
          </w:hyperlink>
        </w:p>
        <w:p w:rsidR="00460C5E" w:rsidRDefault="009C78A9">
          <w:pPr>
            <w:pStyle w:val="1f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0"/>
            </w:rPr>
          </w:pPr>
          <w:hyperlink w:anchor="_Toc40796024" w:history="1">
            <w:r w:rsidR="00460C5E" w:rsidRPr="007C7F0B">
              <w:rPr>
                <w:rStyle w:val="af1"/>
              </w:rPr>
              <w:t>프로젝트 시작하기</w:t>
            </w:r>
            <w:r w:rsidR="00460C5E">
              <w:rPr>
                <w:webHidden/>
              </w:rPr>
              <w:tab/>
            </w:r>
            <w:r w:rsidR="00460C5E">
              <w:rPr>
                <w:webHidden/>
              </w:rPr>
              <w:fldChar w:fldCharType="begin"/>
            </w:r>
            <w:r w:rsidR="00460C5E">
              <w:rPr>
                <w:webHidden/>
              </w:rPr>
              <w:instrText xml:space="preserve"> PAGEREF _Toc40796024 \h </w:instrText>
            </w:r>
            <w:r w:rsidR="00460C5E">
              <w:rPr>
                <w:webHidden/>
              </w:rPr>
            </w:r>
            <w:r w:rsidR="00460C5E">
              <w:rPr>
                <w:webHidden/>
              </w:rPr>
              <w:fldChar w:fldCharType="separate"/>
            </w:r>
            <w:r w:rsidR="00460C5E">
              <w:rPr>
                <w:webHidden/>
              </w:rPr>
              <w:t>11</w:t>
            </w:r>
            <w:r w:rsidR="00460C5E">
              <w:rPr>
                <w:webHidden/>
              </w:rPr>
              <w:fldChar w:fldCharType="end"/>
            </w:r>
          </w:hyperlink>
        </w:p>
        <w:p w:rsidR="00460C5E" w:rsidRDefault="009C78A9">
          <w:pPr>
            <w:pStyle w:val="1f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0"/>
            </w:rPr>
          </w:pPr>
          <w:hyperlink w:anchor="_Toc40796025" w:history="1">
            <w:r w:rsidR="00460C5E" w:rsidRPr="007C7F0B">
              <w:rPr>
                <w:rStyle w:val="af1"/>
                <w:lang w:val="ko-KR" w:bidi="ko-KR"/>
              </w:rPr>
              <w:t>전처리, 후처리 과정</w:t>
            </w:r>
            <w:r w:rsidR="00460C5E">
              <w:rPr>
                <w:webHidden/>
              </w:rPr>
              <w:tab/>
            </w:r>
            <w:r w:rsidR="00460C5E">
              <w:rPr>
                <w:webHidden/>
              </w:rPr>
              <w:fldChar w:fldCharType="begin"/>
            </w:r>
            <w:r w:rsidR="00460C5E">
              <w:rPr>
                <w:webHidden/>
              </w:rPr>
              <w:instrText xml:space="preserve"> PAGEREF _Toc40796025 \h </w:instrText>
            </w:r>
            <w:r w:rsidR="00460C5E">
              <w:rPr>
                <w:webHidden/>
              </w:rPr>
            </w:r>
            <w:r w:rsidR="00460C5E">
              <w:rPr>
                <w:webHidden/>
              </w:rPr>
              <w:fldChar w:fldCharType="separate"/>
            </w:r>
            <w:r w:rsidR="00460C5E">
              <w:rPr>
                <w:webHidden/>
              </w:rPr>
              <w:t>12</w:t>
            </w:r>
            <w:r w:rsidR="00460C5E">
              <w:rPr>
                <w:webHidden/>
              </w:rPr>
              <w:fldChar w:fldCharType="end"/>
            </w:r>
          </w:hyperlink>
        </w:p>
        <w:p w:rsidR="00460C5E" w:rsidRDefault="009C78A9">
          <w:pPr>
            <w:pStyle w:val="1f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0"/>
            </w:rPr>
          </w:pPr>
          <w:hyperlink w:anchor="_Toc40796026" w:history="1">
            <w:r w:rsidR="00460C5E" w:rsidRPr="007C7F0B">
              <w:rPr>
                <w:rStyle w:val="af1"/>
                <w:lang w:val="ko-KR" w:bidi="ko-KR"/>
              </w:rPr>
              <w:t>Trouble Shooting</w:t>
            </w:r>
            <w:r w:rsidR="00460C5E">
              <w:rPr>
                <w:webHidden/>
              </w:rPr>
              <w:tab/>
            </w:r>
            <w:r w:rsidR="00460C5E">
              <w:rPr>
                <w:webHidden/>
              </w:rPr>
              <w:fldChar w:fldCharType="begin"/>
            </w:r>
            <w:r w:rsidR="00460C5E">
              <w:rPr>
                <w:webHidden/>
              </w:rPr>
              <w:instrText xml:space="preserve"> PAGEREF _Toc40796026 \h </w:instrText>
            </w:r>
            <w:r w:rsidR="00460C5E">
              <w:rPr>
                <w:webHidden/>
              </w:rPr>
            </w:r>
            <w:r w:rsidR="00460C5E">
              <w:rPr>
                <w:webHidden/>
              </w:rPr>
              <w:fldChar w:fldCharType="separate"/>
            </w:r>
            <w:r w:rsidR="00460C5E">
              <w:rPr>
                <w:webHidden/>
              </w:rPr>
              <w:t>12</w:t>
            </w:r>
            <w:r w:rsidR="00460C5E">
              <w:rPr>
                <w:webHidden/>
              </w:rPr>
              <w:fldChar w:fldCharType="end"/>
            </w:r>
          </w:hyperlink>
        </w:p>
        <w:p w:rsidR="009D5D58" w:rsidRPr="009D5D58" w:rsidRDefault="009D5D58" w:rsidP="009D5D58">
          <w:r>
            <w:rPr>
              <w:b/>
              <w:bCs/>
              <w:lang w:val="ko-KR"/>
            </w:rPr>
            <w:fldChar w:fldCharType="end"/>
          </w:r>
        </w:p>
      </w:sdtContent>
    </w:sdt>
    <w:p w:rsidR="005C6D45" w:rsidRPr="00146F78" w:rsidRDefault="009D5D58">
      <w:pPr>
        <w:pStyle w:val="1"/>
        <w:rPr>
          <w:noProof/>
        </w:rPr>
      </w:pPr>
      <w:bookmarkStart w:id="1" w:name="_Toc40796021"/>
      <w:r>
        <w:rPr>
          <w:rFonts w:hint="eastAsia"/>
          <w:noProof/>
          <w:lang w:val="ko-KR" w:bidi="ko-KR"/>
        </w:rPr>
        <w:t>개발 환경</w:t>
      </w:r>
      <w:bookmarkEnd w:id="1"/>
    </w:p>
    <w:p w:rsidR="005C6D45" w:rsidRDefault="009D5D58">
      <w:pPr>
        <w:rPr>
          <w:noProof/>
        </w:rPr>
      </w:pPr>
      <w:r>
        <w:rPr>
          <w:rFonts w:hint="eastAsia"/>
          <w:noProof/>
        </w:rPr>
        <w:t>운영체제에 따른 지원 항목입니다.</w:t>
      </w:r>
      <w:r>
        <w:rPr>
          <w:noProof/>
        </w:rPr>
        <w:t xml:space="preserve"> </w:t>
      </w:r>
      <w:r>
        <w:rPr>
          <w:rFonts w:hint="eastAsia"/>
          <w:noProof/>
        </w:rPr>
        <w:t>운영체제에 따라 지원하지 않는 R</w:t>
      </w:r>
      <w:r>
        <w:rPr>
          <w:noProof/>
        </w:rPr>
        <w:t>KNN tool</w:t>
      </w:r>
      <w:r>
        <w:rPr>
          <w:rFonts w:hint="eastAsia"/>
          <w:noProof/>
        </w:rPr>
        <w:t>이있으므로,</w:t>
      </w:r>
      <w:r>
        <w:rPr>
          <w:noProof/>
        </w:rPr>
        <w:t xml:space="preserve"> Ubuntu </w:t>
      </w:r>
      <w:r>
        <w:rPr>
          <w:rFonts w:hint="eastAsia"/>
          <w:noProof/>
        </w:rPr>
        <w:t>사용을 권장드립니다.</w:t>
      </w:r>
    </w:p>
    <w:p w:rsidR="009D5D58" w:rsidRDefault="009D5D5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25160" cy="5804535"/>
            <wp:effectExtent l="0" t="0" r="889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512A45" wp14:editId="45CF94C6">
            <wp:extent cx="5731510" cy="26156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58" w:rsidRDefault="009D5D58">
      <w:pPr>
        <w:rPr>
          <w:noProof/>
        </w:rPr>
      </w:pPr>
      <w:r>
        <w:rPr>
          <w:rFonts w:hint="eastAsia"/>
          <w:noProof/>
        </w:rPr>
        <w:lastRenderedPageBreak/>
        <w:t xml:space="preserve">다음은 운영체제 및 </w:t>
      </w:r>
      <w:r>
        <w:rPr>
          <w:noProof/>
        </w:rPr>
        <w:t>Python</w:t>
      </w:r>
      <w:r>
        <w:rPr>
          <w:rFonts w:hint="eastAsia"/>
          <w:noProof/>
        </w:rPr>
        <w:t>버전,</w:t>
      </w:r>
      <w:r>
        <w:rPr>
          <w:noProof/>
        </w:rPr>
        <w:t xml:space="preserve"> Python </w:t>
      </w:r>
      <w:r>
        <w:rPr>
          <w:rFonts w:hint="eastAsia"/>
          <w:noProof/>
        </w:rPr>
        <w:t>라이브러리 버전에 대한 표입니다.</w:t>
      </w:r>
    </w:p>
    <w:p w:rsidR="009D5D58" w:rsidRDefault="009D5D58">
      <w:pPr>
        <w:rPr>
          <w:noProof/>
        </w:rPr>
      </w:pPr>
      <w:r>
        <w:rPr>
          <w:noProof/>
        </w:rPr>
        <w:drawing>
          <wp:inline distT="0" distB="0" distL="0" distR="0">
            <wp:extent cx="5732780" cy="6591935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58" w:rsidRDefault="009D5D58" w:rsidP="009D5D58">
      <w:pPr>
        <w:rPr>
          <w:noProof/>
        </w:rPr>
      </w:pPr>
      <w:r>
        <w:rPr>
          <w:noProof/>
        </w:rPr>
        <w:t>[</w:t>
      </w:r>
      <w:r>
        <w:rPr>
          <w:rFonts w:hint="eastAsia"/>
          <w:noProof/>
        </w:rPr>
        <w:t>참고 사항]</w:t>
      </w:r>
    </w:p>
    <w:p w:rsidR="009D5D58" w:rsidRPr="009D5D58" w:rsidRDefault="009D5D58" w:rsidP="009D5D58">
      <w:pPr>
        <w:rPr>
          <w:noProof/>
        </w:rPr>
      </w:pPr>
      <w:r>
        <w:rPr>
          <w:noProof/>
        </w:rPr>
        <w:t xml:space="preserve">1. </w:t>
      </w:r>
      <w:r w:rsidRPr="009D5D58">
        <w:rPr>
          <w:noProof/>
        </w:rPr>
        <w:t>Window는 현재 Python 3.6만 지원합니다.</w:t>
      </w:r>
    </w:p>
    <w:p w:rsidR="009D5D58" w:rsidRPr="009D5D58" w:rsidRDefault="009D5D58" w:rsidP="009D5D58">
      <w:pPr>
        <w:rPr>
          <w:noProof/>
        </w:rPr>
      </w:pPr>
      <w:r>
        <w:rPr>
          <w:noProof/>
        </w:rPr>
        <w:t xml:space="preserve">2. </w:t>
      </w:r>
      <w:r w:rsidRPr="009D5D58">
        <w:rPr>
          <w:noProof/>
        </w:rPr>
        <w:t>MacOS는 Python 3.6, 3.7을 지원합니다.</w:t>
      </w:r>
    </w:p>
    <w:p w:rsidR="009D5D58" w:rsidRPr="009D5D58" w:rsidRDefault="009D5D58" w:rsidP="009D5D58">
      <w:pPr>
        <w:rPr>
          <w:noProof/>
        </w:rPr>
      </w:pPr>
      <w:r>
        <w:rPr>
          <w:noProof/>
        </w:rPr>
        <w:t xml:space="preserve">3. </w:t>
      </w:r>
      <w:r w:rsidRPr="009D5D58">
        <w:rPr>
          <w:noProof/>
        </w:rPr>
        <w:t>Arm64는 Python 3.5, 3.7을 지원합니다.</w:t>
      </w:r>
    </w:p>
    <w:p w:rsidR="009D5D58" w:rsidRDefault="009D5D58" w:rsidP="009D5D58">
      <w:pPr>
        <w:rPr>
          <w:noProof/>
        </w:rPr>
      </w:pPr>
      <w:r>
        <w:rPr>
          <w:noProof/>
        </w:rPr>
        <w:t xml:space="preserve">4. </w:t>
      </w:r>
      <w:r w:rsidRPr="009D5D58">
        <w:rPr>
          <w:noProof/>
        </w:rPr>
        <w:t>Mac OS의 Scipy 버전은 1.3.0만 가능합니다.</w:t>
      </w:r>
    </w:p>
    <w:p w:rsidR="005C6D45" w:rsidRPr="00146F78" w:rsidRDefault="009D5D58" w:rsidP="000F00E7">
      <w:pPr>
        <w:pStyle w:val="1"/>
        <w:rPr>
          <w:noProof/>
        </w:rPr>
      </w:pPr>
      <w:bookmarkStart w:id="2" w:name="_Toc40796022"/>
      <w:r>
        <w:rPr>
          <w:rFonts w:hint="eastAsia"/>
          <w:noProof/>
          <w:lang w:val="ko-KR" w:bidi="ko-KR"/>
        </w:rPr>
        <w:lastRenderedPageBreak/>
        <w:t>R</w:t>
      </w:r>
      <w:r>
        <w:rPr>
          <w:noProof/>
          <w:lang w:val="ko-KR" w:bidi="ko-KR"/>
        </w:rPr>
        <w:t xml:space="preserve">KNN-Toolkit </w:t>
      </w:r>
      <w:r>
        <w:rPr>
          <w:rFonts w:hint="eastAsia"/>
          <w:noProof/>
          <w:lang w:val="ko-KR" w:bidi="ko-KR"/>
        </w:rPr>
        <w:t>설치 방법</w:t>
      </w:r>
      <w:bookmarkEnd w:id="2"/>
    </w:p>
    <w:p w:rsidR="009D5D58" w:rsidRDefault="009D5D58" w:rsidP="009D5D58">
      <w:pPr>
        <w:rPr>
          <w:noProof/>
          <w:lang w:bidi="ko-KR"/>
        </w:rPr>
      </w:pPr>
      <w:r>
        <w:rPr>
          <w:noProof/>
          <w:lang w:bidi="ko-KR"/>
        </w:rPr>
        <w:t xml:space="preserve">Rknn-Toolkit은 RKNN 변환 및 </w:t>
      </w:r>
      <w:r>
        <w:rPr>
          <w:rFonts w:hint="eastAsia"/>
          <w:noProof/>
          <w:lang w:bidi="ko-KR"/>
        </w:rPr>
        <w:t>실행</w:t>
      </w:r>
      <w:r>
        <w:rPr>
          <w:noProof/>
          <w:lang w:bidi="ko-KR"/>
        </w:rPr>
        <w:t xml:space="preserve">을 가능하게 만들어 줍니다. </w:t>
      </w:r>
    </w:p>
    <w:p w:rsidR="009D5D58" w:rsidRDefault="009D5D58" w:rsidP="009D5D58">
      <w:pPr>
        <w:rPr>
          <w:noProof/>
          <w:lang w:bidi="ko-KR"/>
        </w:rPr>
      </w:pPr>
      <w:r>
        <w:rPr>
          <w:rFonts w:hint="eastAsia"/>
          <w:noProof/>
          <w:lang w:bidi="ko-KR"/>
        </w:rPr>
        <w:t>설치</w:t>
      </w:r>
      <w:r>
        <w:rPr>
          <w:noProof/>
          <w:lang w:bidi="ko-KR"/>
        </w:rPr>
        <w:t xml:space="preserve"> 방법에는 (1) pip install command (2) running docker image 두가지의 방법이 있으나, 본 메뉴얼에는 pip install에 대해서만 언급합니다.</w:t>
      </w:r>
    </w:p>
    <w:p w:rsidR="009D5D58" w:rsidRDefault="009D5D58">
      <w:pPr>
        <w:rPr>
          <w:noProof/>
          <w:lang w:bidi="ko-KR"/>
        </w:rPr>
      </w:pPr>
    </w:p>
    <w:p w:rsidR="00046F86" w:rsidRPr="00E1779F" w:rsidRDefault="00046F86">
      <w:pPr>
        <w:rPr>
          <w:b/>
          <w:bCs/>
          <w:noProof/>
          <w:color w:val="C00000"/>
          <w:lang w:bidi="ko-KR"/>
        </w:rPr>
      </w:pPr>
      <w:r w:rsidRPr="00E1779F">
        <w:rPr>
          <w:rFonts w:hint="eastAsia"/>
          <w:b/>
          <w:bCs/>
          <w:noProof/>
          <w:color w:val="C00000"/>
          <w:lang w:bidi="ko-KR"/>
        </w:rPr>
        <w:t xml:space="preserve">필자는 </w:t>
      </w:r>
      <w:r w:rsidRPr="00E1779F">
        <w:rPr>
          <w:b/>
          <w:bCs/>
          <w:noProof/>
          <w:color w:val="C00000"/>
          <w:lang w:bidi="ko-KR"/>
        </w:rPr>
        <w:t>Ubuntu 18.04, python 3.5</w:t>
      </w:r>
      <w:r w:rsidRPr="00E1779F">
        <w:rPr>
          <w:rFonts w:hint="eastAsia"/>
          <w:b/>
          <w:bCs/>
          <w:noProof/>
          <w:color w:val="C00000"/>
          <w:lang w:bidi="ko-KR"/>
        </w:rPr>
        <w:t>를 사용했습니다.</w:t>
      </w:r>
    </w:p>
    <w:p w:rsidR="00046F86" w:rsidRDefault="00046F86">
      <w:pPr>
        <w:rPr>
          <w:noProof/>
          <w:lang w:bidi="ko-KR"/>
        </w:rPr>
      </w:pPr>
    </w:p>
    <w:p w:rsidR="009D5D58" w:rsidRPr="009D5D58" w:rsidRDefault="009D5D58">
      <w:pPr>
        <w:rPr>
          <w:b/>
          <w:bCs/>
          <w:noProof/>
          <w:lang w:bidi="ko-KR"/>
        </w:rPr>
      </w:pPr>
      <w:r w:rsidRPr="009D5D58">
        <w:rPr>
          <w:rFonts w:hint="eastAsia"/>
          <w:b/>
          <w:bCs/>
          <w:noProof/>
          <w:lang w:bidi="ko-KR"/>
        </w:rPr>
        <w:t>1</w:t>
      </w:r>
      <w:r w:rsidRPr="009D5D58">
        <w:rPr>
          <w:b/>
          <w:bCs/>
          <w:noProof/>
          <w:lang w:bidi="ko-KR"/>
        </w:rPr>
        <w:t xml:space="preserve">) </w:t>
      </w:r>
      <w:r w:rsidRPr="009D5D58">
        <w:rPr>
          <w:rFonts w:hint="eastAsia"/>
          <w:b/>
          <w:bCs/>
          <w:noProof/>
          <w:lang w:bidi="ko-KR"/>
        </w:rPr>
        <w:t>가상 환경 설정</w:t>
      </w:r>
    </w:p>
    <w:p w:rsidR="009D5D58" w:rsidRDefault="009D5D58">
      <w:pPr>
        <w:rPr>
          <w:noProof/>
          <w:lang w:bidi="ko-KR"/>
        </w:rPr>
      </w:pPr>
      <w:r w:rsidRPr="009D5D58">
        <w:rPr>
          <w:noProof/>
          <w:lang w:bidi="ko-KR"/>
        </w:rPr>
        <w:t>: 다양한 프로젝트를 진행하게 되면, 각 프로젝트마다 새로운 개발 환경이 필요합니다. 가상 환경 설정을 하게 되면 프로젝트마다 개발 환경을 구축할 수 있습니다.</w:t>
      </w:r>
    </w:p>
    <w:p w:rsidR="00015BEC" w:rsidRDefault="00015BEC">
      <w:pPr>
        <w:rPr>
          <w:noProof/>
          <w:lang w:bidi="ko-KR"/>
        </w:rPr>
      </w:pPr>
      <w:r>
        <w:rPr>
          <w:rFonts w:hint="eastAsia"/>
          <w:noProof/>
          <w:lang w:bidi="ko-KR"/>
        </w:rPr>
        <w:t xml:space="preserve">리눅스 터미널 혹은 </w:t>
      </w:r>
      <w:r w:rsidR="00046F86">
        <w:rPr>
          <w:rFonts w:hint="eastAsia"/>
          <w:noProof/>
          <w:lang w:bidi="ko-KR"/>
        </w:rPr>
        <w:t>서버에서 진행하면 됩니다.</w:t>
      </w:r>
    </w:p>
    <w:p w:rsidR="00046F86" w:rsidRPr="00046F86" w:rsidRDefault="00E1779F" w:rsidP="00046F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="00046F86"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sudo apt install virtualenv </w:t>
      </w:r>
    </w:p>
    <w:p w:rsidR="00046F86" w:rsidRPr="00046F86" w:rsidRDefault="00E1779F" w:rsidP="00046F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="00046F86"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mkdir project</w:t>
      </w:r>
    </w:p>
    <w:p w:rsidR="00046F86" w:rsidRPr="00046F86" w:rsidRDefault="00E1779F" w:rsidP="00046F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="00046F86"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cd project</w:t>
      </w:r>
    </w:p>
    <w:p w:rsidR="00046F86" w:rsidRPr="00046F86" w:rsidRDefault="00E1779F" w:rsidP="00046F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="00046F86"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virtualenv env </w:t>
      </w:r>
      <w:r w:rsidR="00046F86"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--</w:t>
      </w:r>
      <w:r w:rsidR="00046F86"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python</w:t>
      </w:r>
      <w:r w:rsidR="00046F86"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=3.5</w:t>
      </w:r>
    </w:p>
    <w:p w:rsidR="00046F86" w:rsidRPr="00046F86" w:rsidRDefault="00E1779F" w:rsidP="00046F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="00046F86"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source env</w:t>
      </w:r>
      <w:r w:rsidR="00046F86"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="00046F86" w:rsidRPr="00046F86">
        <w:rPr>
          <w:rFonts w:ascii="Consolas" w:eastAsia="굴림체" w:hAnsi="Consolas" w:cs="굴림체"/>
          <w:color w:val="008000"/>
          <w:spacing w:val="4"/>
          <w:sz w:val="20"/>
          <w:szCs w:val="20"/>
        </w:rPr>
        <w:t>bin</w:t>
      </w:r>
      <w:r w:rsidR="00046F86"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="00046F86"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activate</w:t>
      </w:r>
    </w:p>
    <w:p w:rsidR="00046F86" w:rsidRDefault="00046F86">
      <w:pPr>
        <w:rPr>
          <w:noProof/>
          <w:lang w:bidi="ko-KR"/>
        </w:rPr>
      </w:pPr>
    </w:p>
    <w:p w:rsidR="00046F86" w:rsidRDefault="00046F86">
      <w:pPr>
        <w:rPr>
          <w:noProof/>
          <w:lang w:bidi="ko-KR"/>
        </w:rPr>
      </w:pPr>
      <w:r w:rsidRPr="00046F86">
        <w:rPr>
          <w:noProof/>
        </w:rPr>
        <w:drawing>
          <wp:inline distT="0" distB="0" distL="0" distR="0" wp14:anchorId="28D36AEE" wp14:editId="08CB21BE">
            <wp:extent cx="5731510" cy="1016000"/>
            <wp:effectExtent l="0" t="0" r="254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FDAD24FA-A6BE-4E08-B1ED-792D1F9871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FDAD24FA-A6BE-4E08-B1ED-792D1F9871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58" w:rsidRDefault="00046F86">
      <w:pPr>
        <w:rPr>
          <w:noProof/>
          <w:lang w:bidi="ko-KR"/>
        </w:rPr>
      </w:pPr>
      <w:r>
        <w:rPr>
          <w:rFonts w:hint="eastAsia"/>
          <w:noProof/>
          <w:lang w:bidi="ko-KR"/>
        </w:rPr>
        <w:t>(</w:t>
      </w:r>
      <w:r>
        <w:rPr>
          <w:noProof/>
          <w:lang w:bidi="ko-KR"/>
        </w:rPr>
        <w:t>env)</w:t>
      </w:r>
      <w:r>
        <w:rPr>
          <w:rFonts w:hint="eastAsia"/>
          <w:noProof/>
          <w:lang w:bidi="ko-KR"/>
        </w:rPr>
        <w:t xml:space="preserve"> 가상환경이 실행 중입니다.</w:t>
      </w:r>
    </w:p>
    <w:p w:rsidR="00046F86" w:rsidRDefault="00046F86">
      <w:pPr>
        <w:rPr>
          <w:noProof/>
          <w:lang w:bidi="ko-KR"/>
        </w:rPr>
      </w:pPr>
    </w:p>
    <w:p w:rsidR="00046F86" w:rsidRDefault="00046F86">
      <w:pPr>
        <w:rPr>
          <w:noProof/>
          <w:lang w:bidi="ko-KR"/>
        </w:rPr>
      </w:pPr>
      <w:r>
        <w:rPr>
          <w:rFonts w:hint="eastAsia"/>
          <w:noProof/>
          <w:lang w:bidi="ko-KR"/>
        </w:rPr>
        <w:t>*참고)</w:t>
      </w:r>
      <w:r>
        <w:rPr>
          <w:noProof/>
          <w:lang w:bidi="ko-KR"/>
        </w:rPr>
        <w:t xml:space="preserve"> </w:t>
      </w:r>
      <w:r>
        <w:rPr>
          <w:rFonts w:hint="eastAsia"/>
          <w:noProof/>
          <w:lang w:bidi="ko-KR"/>
        </w:rPr>
        <w:t>가상환경을 종료하고 싶다면</w:t>
      </w:r>
    </w:p>
    <w:p w:rsidR="00046F86" w:rsidRPr="00046F86" w:rsidRDefault="00046F86" w:rsidP="00046F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deactivate</w:t>
      </w:r>
    </w:p>
    <w:p w:rsidR="00046F86" w:rsidRDefault="00046F86">
      <w:pPr>
        <w:rPr>
          <w:noProof/>
          <w:lang w:bidi="ko-KR"/>
        </w:rPr>
      </w:pPr>
    </w:p>
    <w:p w:rsidR="00046F86" w:rsidRDefault="00046F86">
      <w:pPr>
        <w:rPr>
          <w:b/>
          <w:bCs/>
          <w:noProof/>
          <w:lang w:bidi="ko-KR"/>
        </w:rPr>
      </w:pPr>
      <w:r w:rsidRPr="00046F86">
        <w:rPr>
          <w:rFonts w:hint="eastAsia"/>
          <w:b/>
          <w:bCs/>
          <w:noProof/>
          <w:lang w:bidi="ko-KR"/>
        </w:rPr>
        <w:t>2</w:t>
      </w:r>
      <w:r w:rsidRPr="00046F86">
        <w:rPr>
          <w:b/>
          <w:bCs/>
          <w:noProof/>
          <w:lang w:bidi="ko-KR"/>
        </w:rPr>
        <w:t xml:space="preserve">) RKNN-Toolkit </w:t>
      </w:r>
      <w:r>
        <w:rPr>
          <w:rFonts w:hint="eastAsia"/>
          <w:b/>
          <w:bCs/>
          <w:noProof/>
          <w:lang w:bidi="ko-KR"/>
        </w:rPr>
        <w:t>파일 g</w:t>
      </w:r>
      <w:r>
        <w:rPr>
          <w:b/>
          <w:bCs/>
          <w:noProof/>
          <w:lang w:bidi="ko-KR"/>
        </w:rPr>
        <w:t>it clone</w:t>
      </w:r>
    </w:p>
    <w:p w:rsidR="00046F86" w:rsidRPr="00046F86" w:rsidRDefault="00046F86" w:rsidP="00046F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git clone https: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//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github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com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rockchip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linux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rknn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toolkit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git</w:t>
      </w:r>
    </w:p>
    <w:p w:rsidR="00046F86" w:rsidRDefault="00046F86">
      <w:pPr>
        <w:rPr>
          <w:noProof/>
          <w:lang w:bidi="ko-KR"/>
        </w:rPr>
      </w:pPr>
      <w:r w:rsidRPr="00046F86">
        <w:rPr>
          <w:noProof/>
        </w:rPr>
        <w:lastRenderedPageBreak/>
        <w:drawing>
          <wp:inline distT="0" distB="0" distL="0" distR="0" wp14:anchorId="0EB6D2A9" wp14:editId="0C771566">
            <wp:extent cx="5731510" cy="1668145"/>
            <wp:effectExtent l="0" t="0" r="2540" b="8255"/>
            <wp:docPr id="6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16AE811E-8AA9-4818-A84C-1DD542EF4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16AE811E-8AA9-4818-A84C-1DD542EF4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86" w:rsidRDefault="00046F86">
      <w:pPr>
        <w:rPr>
          <w:noProof/>
          <w:lang w:bidi="ko-KR"/>
        </w:rPr>
      </w:pPr>
    </w:p>
    <w:p w:rsidR="00046F86" w:rsidRPr="00E1779F" w:rsidRDefault="00046F86">
      <w:pPr>
        <w:rPr>
          <w:b/>
          <w:bCs/>
          <w:noProof/>
          <w:lang w:bidi="ko-KR"/>
        </w:rPr>
      </w:pPr>
      <w:r w:rsidRPr="00E1779F">
        <w:rPr>
          <w:rFonts w:hint="eastAsia"/>
          <w:b/>
          <w:bCs/>
          <w:noProof/>
          <w:lang w:bidi="ko-KR"/>
        </w:rPr>
        <w:t>3</w:t>
      </w:r>
      <w:r w:rsidRPr="00E1779F">
        <w:rPr>
          <w:b/>
          <w:bCs/>
          <w:noProof/>
          <w:lang w:bidi="ko-KR"/>
        </w:rPr>
        <w:t xml:space="preserve">) RKNN-Toolkit </w:t>
      </w:r>
      <w:r w:rsidRPr="00E1779F">
        <w:rPr>
          <w:rFonts w:hint="eastAsia"/>
          <w:b/>
          <w:bCs/>
          <w:noProof/>
          <w:lang w:bidi="ko-KR"/>
        </w:rPr>
        <w:t>파일 설치</w:t>
      </w:r>
    </w:p>
    <w:p w:rsidR="00046F86" w:rsidRDefault="009C78A9" w:rsidP="00046F86">
      <w:hyperlink r:id="rId13" w:tgtFrame="_blank" w:history="1">
        <w:r w:rsidR="00046F86">
          <w:rPr>
            <w:rStyle w:val="af1"/>
          </w:rPr>
          <w:t>https://github.com/rockchip-linux/rknn-toolkit</w:t>
        </w:r>
      </w:hyperlink>
    </w:p>
    <w:p w:rsidR="00046F86" w:rsidRPr="00046F86" w:rsidRDefault="00046F86" w:rsidP="00046F86">
      <w:pPr>
        <w:rPr>
          <w:noProof/>
          <w:lang w:bidi="ko-KR"/>
        </w:rPr>
      </w:pPr>
      <w:r>
        <w:rPr>
          <w:rFonts w:hint="eastAsia"/>
          <w:noProof/>
          <w:lang w:bidi="ko-KR"/>
        </w:rPr>
        <w:t>위의</w:t>
      </w:r>
      <w:r>
        <w:rPr>
          <w:noProof/>
          <w:lang w:bidi="ko-KR"/>
        </w:rPr>
        <w:t xml:space="preserve"> 링크에 접속하시어, Download의 rknn-toolkit-v1.3.2-packages.tar.gz 파일을 다운받아 주세요. </w:t>
      </w:r>
      <w:r>
        <w:rPr>
          <w:rFonts w:hint="eastAsia"/>
          <w:noProof/>
          <w:lang w:bidi="ko-KR"/>
        </w:rPr>
        <w:t>압축을</w:t>
      </w:r>
      <w:r>
        <w:rPr>
          <w:noProof/>
          <w:lang w:bidi="ko-KR"/>
        </w:rPr>
        <w:t xml:space="preserve"> 풀어, 각 파이썬과 운영체제에 맞는 버전을 설치하시면 됩니다.</w:t>
      </w:r>
    </w:p>
    <w:p w:rsidR="00046F86" w:rsidRDefault="00046F86">
      <w:pPr>
        <w:rPr>
          <w:noProof/>
          <w:lang w:bidi="ko-KR"/>
        </w:rPr>
      </w:pPr>
      <w:r>
        <w:rPr>
          <w:noProof/>
        </w:rPr>
        <w:drawing>
          <wp:inline distT="0" distB="0" distL="0" distR="0">
            <wp:extent cx="5725160" cy="1288415"/>
            <wp:effectExtent l="0" t="0" r="889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86" w:rsidRDefault="00046F86">
      <w:pPr>
        <w:rPr>
          <w:noProof/>
          <w:lang w:bidi="ko-KR"/>
        </w:rPr>
      </w:pPr>
      <w:r>
        <w:rPr>
          <w:rFonts w:hint="eastAsia"/>
          <w:noProof/>
          <w:lang w:bidi="ko-KR"/>
        </w:rPr>
        <w:t>e</w:t>
      </w:r>
      <w:r>
        <w:rPr>
          <w:noProof/>
          <w:lang w:bidi="ko-KR"/>
        </w:rPr>
        <w:t xml:space="preserve">x) </w:t>
      </w:r>
      <w:r>
        <w:t>Python=3.5, Ubuntu 18.04의 경우에는 아래 파일을 설치합니다.</w:t>
      </w:r>
    </w:p>
    <w:p w:rsidR="00046F86" w:rsidRPr="00046F86" w:rsidRDefault="00046F86" w:rsidP="00046F8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pip</w:t>
      </w:r>
      <w:r w:rsidR="00812C10">
        <w:rPr>
          <w:rFonts w:ascii="Consolas" w:eastAsia="굴림체" w:hAnsi="Consolas" w:cs="굴림체" w:hint="eastAsia"/>
          <w:color w:val="000000"/>
          <w:spacing w:val="4"/>
          <w:sz w:val="20"/>
          <w:szCs w:val="20"/>
        </w:rPr>
        <w:t>3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install rknn_toolkit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-1.3.2-</w:t>
      </w:r>
      <w:r w:rsidR="00812C10">
        <w:rPr>
          <w:rFonts w:ascii="Consolas" w:eastAsia="굴림체" w:hAnsi="Consolas" w:cs="굴림체"/>
          <w:color w:val="000000"/>
          <w:spacing w:val="4"/>
          <w:sz w:val="20"/>
          <w:szCs w:val="20"/>
        </w:rPr>
        <w:t>cp</w:t>
      </w:r>
      <w:r w:rsidR="00812C10">
        <w:rPr>
          <w:rFonts w:ascii="Consolas" w:eastAsia="굴림체" w:hAnsi="Consolas" w:cs="굴림체" w:hint="eastAsia"/>
          <w:color w:val="000000"/>
          <w:spacing w:val="4"/>
          <w:sz w:val="20"/>
          <w:szCs w:val="20"/>
        </w:rPr>
        <w:t>36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="00812C10">
        <w:rPr>
          <w:rFonts w:ascii="Consolas" w:eastAsia="굴림체" w:hAnsi="Consolas" w:cs="굴림체"/>
          <w:color w:val="000000"/>
          <w:spacing w:val="4"/>
          <w:sz w:val="20"/>
          <w:szCs w:val="20"/>
        </w:rPr>
        <w:t>cp</w:t>
      </w:r>
      <w:r w:rsidR="00812C10">
        <w:rPr>
          <w:rFonts w:ascii="Consolas" w:eastAsia="굴림체" w:hAnsi="Consolas" w:cs="굴림체" w:hint="eastAsia"/>
          <w:color w:val="000000"/>
          <w:spacing w:val="4"/>
          <w:sz w:val="20"/>
          <w:szCs w:val="20"/>
        </w:rPr>
        <w:t>36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m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linux_x86_64</w:t>
      </w:r>
      <w:r w:rsidRPr="00046F86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046F86">
        <w:rPr>
          <w:rFonts w:ascii="Consolas" w:eastAsia="굴림체" w:hAnsi="Consolas" w:cs="굴림체"/>
          <w:color w:val="000000"/>
          <w:spacing w:val="4"/>
          <w:sz w:val="20"/>
          <w:szCs w:val="20"/>
        </w:rPr>
        <w:t>whl</w:t>
      </w:r>
    </w:p>
    <w:p w:rsidR="00046F86" w:rsidRPr="00046F86" w:rsidRDefault="00046F86">
      <w:pPr>
        <w:rPr>
          <w:noProof/>
          <w:lang w:bidi="ko-KR"/>
        </w:rPr>
      </w:pPr>
    </w:p>
    <w:p w:rsidR="00046F86" w:rsidRDefault="00046F86">
      <w:pPr>
        <w:rPr>
          <w:noProof/>
          <w:lang w:bidi="ko-KR"/>
        </w:rPr>
      </w:pPr>
      <w:r>
        <w:rPr>
          <w:rFonts w:hint="eastAsia"/>
          <w:noProof/>
          <w:lang w:bidi="ko-KR"/>
        </w:rPr>
        <w:t>&gt;</w:t>
      </w:r>
      <w:r>
        <w:rPr>
          <w:noProof/>
          <w:lang w:bidi="ko-KR"/>
        </w:rPr>
        <w:t xml:space="preserve"> </w:t>
      </w:r>
      <w:r>
        <w:rPr>
          <w:rFonts w:hint="eastAsia"/>
          <w:noProof/>
          <w:lang w:bidi="ko-KR"/>
        </w:rPr>
        <w:t>제대로 설치 되었는지 확인하는 코드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python</w:t>
      </w:r>
      <w:r w:rsidR="000A6C92">
        <w:rPr>
          <w:rFonts w:ascii="Consolas" w:eastAsia="굴림체" w:hAnsi="Consolas" w:cs="굴림체" w:hint="eastAsia"/>
          <w:color w:val="000000"/>
          <w:spacing w:val="4"/>
          <w:sz w:val="20"/>
          <w:szCs w:val="20"/>
        </w:rPr>
        <w:t>3</w:t>
      </w:r>
      <w:bookmarkStart w:id="3" w:name="_GoBack"/>
      <w:bookmarkEnd w:id="3"/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&gt;&gt;&gt;</w:t>
      </w:r>
      <w:r w:rsidRPr="00E1779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from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b/>
          <w:bCs/>
          <w:color w:val="0000FF"/>
          <w:spacing w:val="4"/>
          <w:sz w:val="20"/>
          <w:szCs w:val="20"/>
        </w:rPr>
        <w:t>rknn.api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import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오류가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나지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않으면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성공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!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&gt;&gt;&gt;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exit()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파이썬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나가는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함수</w:t>
      </w:r>
    </w:p>
    <w:p w:rsidR="00046F86" w:rsidRDefault="00046F86">
      <w:pPr>
        <w:rPr>
          <w:noProof/>
          <w:lang w:bidi="ko-KR"/>
        </w:rPr>
      </w:pPr>
    </w:p>
    <w:p w:rsidR="00E1779F" w:rsidRPr="00E1779F" w:rsidRDefault="00E1779F">
      <w:pPr>
        <w:rPr>
          <w:b/>
          <w:bCs/>
          <w:noProof/>
          <w:lang w:bidi="ko-KR"/>
        </w:rPr>
      </w:pPr>
      <w:r w:rsidRPr="00E1779F">
        <w:rPr>
          <w:rFonts w:hint="eastAsia"/>
          <w:b/>
          <w:bCs/>
          <w:noProof/>
          <w:lang w:bidi="ko-KR"/>
        </w:rPr>
        <w:t>4</w:t>
      </w:r>
      <w:r w:rsidRPr="00E1779F">
        <w:rPr>
          <w:b/>
          <w:bCs/>
          <w:noProof/>
          <w:lang w:bidi="ko-KR"/>
        </w:rPr>
        <w:t xml:space="preserve">) </w:t>
      </w:r>
      <w:r w:rsidRPr="00E1779F">
        <w:rPr>
          <w:rFonts w:hint="eastAsia"/>
          <w:b/>
          <w:bCs/>
          <w:noProof/>
          <w:lang w:bidi="ko-KR"/>
        </w:rPr>
        <w:t>필요한 라이브러리 설치</w:t>
      </w:r>
    </w:p>
    <w:p w:rsidR="00046F86" w:rsidRDefault="00E1779F">
      <w:r>
        <w:t>/rknn-toolkit/packages 로 들어간 후 실행해야 합니다.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pip</w:t>
      </w:r>
      <w:r w:rsidR="000A6C92">
        <w:rPr>
          <w:rFonts w:ascii="Consolas" w:eastAsia="굴림체" w:hAnsi="Consolas" w:cs="굴림체" w:hint="eastAsia"/>
          <w:color w:val="000000"/>
          <w:spacing w:val="4"/>
          <w:sz w:val="20"/>
          <w:szCs w:val="20"/>
        </w:rPr>
        <w:t>3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install 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r requirements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gpu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txt </w:t>
      </w:r>
    </w:p>
    <w:p w:rsidR="00E1779F" w:rsidRPr="00E1779F" w:rsidRDefault="00E1779F">
      <w:pPr>
        <w:rPr>
          <w:noProof/>
          <w:lang w:bidi="ko-KR"/>
        </w:rPr>
      </w:pPr>
      <w:r>
        <w:rPr>
          <w:noProof/>
          <w:lang w:bidi="ko-KR"/>
        </w:rPr>
        <w:t>gpu</w:t>
      </w:r>
      <w:r>
        <w:rPr>
          <w:rFonts w:hint="eastAsia"/>
          <w:noProof/>
          <w:lang w:bidi="ko-KR"/>
        </w:rPr>
        <w:t>가 없다면,</w:t>
      </w:r>
      <w:r>
        <w:rPr>
          <w:noProof/>
          <w:lang w:bidi="ko-KR"/>
        </w:rPr>
        <w:t xml:space="preserve"> requirements-cpu.txt </w:t>
      </w:r>
      <w:r>
        <w:rPr>
          <w:rFonts w:hint="eastAsia"/>
          <w:noProof/>
          <w:lang w:bidi="ko-KR"/>
        </w:rPr>
        <w:t>파일을 설치해주세요.</w:t>
      </w:r>
    </w:p>
    <w:p w:rsidR="00E1779F" w:rsidRPr="00E1779F" w:rsidRDefault="00E1779F">
      <w:pPr>
        <w:rPr>
          <w:b/>
          <w:bCs/>
          <w:noProof/>
          <w:color w:val="0070C0"/>
          <w:lang w:bidi="ko-KR"/>
        </w:rPr>
      </w:pPr>
      <w:r w:rsidRPr="00E1779F">
        <w:rPr>
          <w:rFonts w:hint="eastAsia"/>
          <w:b/>
          <w:bCs/>
          <w:noProof/>
          <w:color w:val="0070C0"/>
          <w:lang w:bidi="ko-KR"/>
        </w:rPr>
        <w:t>프로젝트를 진행하면서 필요한 라이브러리가 있다면,</w:t>
      </w:r>
      <w:r w:rsidRPr="00E1779F">
        <w:rPr>
          <w:b/>
          <w:bCs/>
          <w:noProof/>
          <w:color w:val="0070C0"/>
          <w:lang w:bidi="ko-KR"/>
        </w:rPr>
        <w:t xml:space="preserve"> </w:t>
      </w:r>
      <w:r w:rsidRPr="00E1779F">
        <w:rPr>
          <w:rFonts w:hint="eastAsia"/>
          <w:b/>
          <w:bCs/>
          <w:noProof/>
          <w:color w:val="0070C0"/>
          <w:lang w:bidi="ko-KR"/>
        </w:rPr>
        <w:t>추가로 설치해주세요.</w:t>
      </w:r>
    </w:p>
    <w:p w:rsidR="005C6D45" w:rsidRPr="00146F78" w:rsidRDefault="00E1779F" w:rsidP="000F00E7">
      <w:pPr>
        <w:pBdr>
          <w:bottom w:val="single" w:sz="18" w:space="1" w:color="2B579A" w:themeColor="accent5"/>
        </w:pBdr>
        <w:rPr>
          <w:rFonts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cstheme="majorBidi" w:hint="eastAsia"/>
          <w:noProof/>
          <w:color w:val="3B3838" w:themeColor="background2" w:themeShade="40"/>
          <w:kern w:val="28"/>
          <w:sz w:val="52"/>
          <w:szCs w:val="52"/>
          <w:lang w:val="ko-KR" w:bidi="ko-KR"/>
          <w14:ligatures w14:val="standard"/>
          <w14:numForm w14:val="oldStyle"/>
        </w:rPr>
        <w:lastRenderedPageBreak/>
        <w:t>R</w:t>
      </w:r>
      <w:r>
        <w:rPr>
          <w:rFonts w:cstheme="majorBidi"/>
          <w:noProof/>
          <w:color w:val="3B3838" w:themeColor="background2" w:themeShade="40"/>
          <w:kern w:val="28"/>
          <w:sz w:val="52"/>
          <w:szCs w:val="52"/>
          <w:lang w:val="ko-KR" w:bidi="ko-KR"/>
          <w14:ligatures w14:val="standard"/>
          <w14:numForm w14:val="oldStyle"/>
        </w:rPr>
        <w:t xml:space="preserve">KNN </w:t>
      </w:r>
      <w:r>
        <w:rPr>
          <w:rFonts w:cstheme="majorBidi" w:hint="eastAsia"/>
          <w:noProof/>
          <w:color w:val="3B3838" w:themeColor="background2" w:themeShade="40"/>
          <w:kern w:val="28"/>
          <w:sz w:val="52"/>
          <w:szCs w:val="52"/>
          <w:lang w:val="ko-KR" w:bidi="ko-KR"/>
          <w14:ligatures w14:val="standard"/>
          <w14:numForm w14:val="oldStyle"/>
        </w:rPr>
        <w:t>모델 변환 방법</w:t>
      </w:r>
    </w:p>
    <w:p w:rsidR="00E1779F" w:rsidRDefault="00E1779F">
      <w:r>
        <w:t>REX 보드에 올리기 전에, PC에서 RKNN api</w:t>
      </w:r>
      <w:r>
        <w:rPr>
          <w:rFonts w:hint="eastAsia"/>
        </w:rPr>
        <w:t>를</w:t>
      </w:r>
      <w:r>
        <w:t xml:space="preserve"> 이용하여 결과가 잘 나오는지 확인해야 합니다. 이후에는 C언어를 사용하여 입출력을 정의하는 등의 과정이 추가로 필요합니다.</w:t>
      </w:r>
    </w:p>
    <w:p w:rsidR="00E1779F" w:rsidRPr="00E1779F" w:rsidRDefault="00E1779F" w:rsidP="00E1779F">
      <w:pPr>
        <w:rPr>
          <w:noProof/>
          <w:lang w:val="ko-KR" w:bidi="ko-KR"/>
        </w:rPr>
      </w:pPr>
    </w:p>
    <w:p w:rsidR="00E1779F" w:rsidRPr="00E1779F" w:rsidRDefault="00E1779F" w:rsidP="00E1779F">
      <w:pPr>
        <w:rPr>
          <w:b/>
          <w:bCs/>
          <w:noProof/>
          <w:lang w:val="ko-KR" w:bidi="ko-KR"/>
        </w:rPr>
      </w:pPr>
      <w:r>
        <w:rPr>
          <w:b/>
          <w:bCs/>
          <w:noProof/>
          <w:lang w:val="ko-KR" w:bidi="ko-KR"/>
        </w:rPr>
        <w:t>*</w:t>
      </w:r>
      <w:r w:rsidRPr="00E1779F">
        <w:rPr>
          <w:b/>
          <w:bCs/>
          <w:noProof/>
          <w:lang w:val="ko-KR" w:bidi="ko-KR"/>
        </w:rPr>
        <w:t xml:space="preserve"> </w:t>
      </w:r>
      <w:r>
        <w:rPr>
          <w:rFonts w:hint="eastAsia"/>
          <w:b/>
          <w:bCs/>
          <w:noProof/>
          <w:lang w:val="ko-KR" w:bidi="ko-KR"/>
        </w:rPr>
        <w:t xml:space="preserve">현재 출시된 </w:t>
      </w:r>
      <w:r>
        <w:rPr>
          <w:b/>
          <w:bCs/>
          <w:noProof/>
          <w:lang w:val="ko-KR" w:bidi="ko-KR"/>
        </w:rPr>
        <w:t>1.3.2</w:t>
      </w:r>
      <w:r>
        <w:rPr>
          <w:rFonts w:hint="eastAsia"/>
          <w:b/>
          <w:bCs/>
          <w:noProof/>
          <w:lang w:val="ko-KR" w:bidi="ko-KR"/>
        </w:rPr>
        <w:t>버전에서 지원하는 딥러닝 프레임워크</w:t>
      </w:r>
    </w:p>
    <w:p w:rsidR="00E1779F" w:rsidRPr="00E1779F" w:rsidRDefault="00E1779F" w:rsidP="00E1779F">
      <w:pPr>
        <w:rPr>
          <w:noProof/>
          <w:lang w:val="ko-KR" w:bidi="ko-KR"/>
        </w:rPr>
      </w:pPr>
      <w:r w:rsidRPr="00E1779F">
        <w:rPr>
          <w:rFonts w:hint="eastAsia"/>
          <w:noProof/>
          <w:lang w:val="ko-KR" w:bidi="ko-KR"/>
        </w:rPr>
        <w:t>지원하는</w:t>
      </w:r>
      <w:r w:rsidRPr="00E1779F">
        <w:rPr>
          <w:noProof/>
          <w:lang w:val="ko-KR" w:bidi="ko-KR"/>
        </w:rPr>
        <w:t xml:space="preserve"> 모델: Caffe, TensorFlow, TensorFlw Lite, ONNX, Darknet, Pytorch, MXNet model</w:t>
      </w:r>
    </w:p>
    <w:p w:rsidR="00E1779F" w:rsidRDefault="00E1779F" w:rsidP="00E1779F">
      <w:pPr>
        <w:rPr>
          <w:noProof/>
          <w:lang w:val="ko-KR" w:bidi="ko-KR"/>
        </w:rPr>
      </w:pPr>
      <w:r>
        <w:rPr>
          <w:noProof/>
        </w:rPr>
        <w:drawing>
          <wp:inline distT="0" distB="0" distL="0" distR="0" wp14:anchorId="025D404E">
            <wp:extent cx="5029835" cy="371919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71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9F" w:rsidRDefault="00E1779F" w:rsidP="00E1779F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빨간 박스를 참고해주세요.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다음과 같은 버전으로 만든 모델을 </w:t>
      </w:r>
      <w:r>
        <w:rPr>
          <w:noProof/>
          <w:lang w:val="ko-KR" w:bidi="ko-KR"/>
        </w:rPr>
        <w:t>rknn</w:t>
      </w:r>
      <w:r>
        <w:rPr>
          <w:rFonts w:hint="eastAsia"/>
          <w:noProof/>
          <w:lang w:val="ko-KR" w:bidi="ko-KR"/>
        </w:rPr>
        <w:t>으로 변환해야 합니다.</w:t>
      </w:r>
    </w:p>
    <w:p w:rsidR="00E1779F" w:rsidRDefault="00E1779F" w:rsidP="00E1779F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 xml:space="preserve">예를 들어, </w:t>
      </w:r>
      <w:r>
        <w:rPr>
          <w:noProof/>
          <w:lang w:val="ko-KR" w:bidi="ko-KR"/>
        </w:rPr>
        <w:t>tensorflow</w:t>
      </w:r>
      <w:r>
        <w:rPr>
          <w:rFonts w:hint="eastAsia"/>
          <w:noProof/>
          <w:lang w:val="ko-KR" w:bidi="ko-KR"/>
        </w:rPr>
        <w:t xml:space="preserve">는 </w:t>
      </w:r>
      <w:r>
        <w:rPr>
          <w:noProof/>
          <w:lang w:val="ko-KR" w:bidi="ko-KR"/>
        </w:rPr>
        <w:t>1.10.0~1.13.2</w:t>
      </w:r>
      <w:r>
        <w:rPr>
          <w:rFonts w:hint="eastAsia"/>
          <w:noProof/>
          <w:lang w:val="ko-KR" w:bidi="ko-KR"/>
        </w:rPr>
        <w:t xml:space="preserve">버전의 함수 기준으로 </w:t>
      </w:r>
      <w:r>
        <w:rPr>
          <w:noProof/>
          <w:lang w:val="ko-KR" w:bidi="ko-KR"/>
        </w:rPr>
        <w:t>rknn</w:t>
      </w:r>
      <w:r>
        <w:rPr>
          <w:rFonts w:hint="eastAsia"/>
          <w:noProof/>
          <w:lang w:val="ko-KR" w:bidi="ko-KR"/>
        </w:rPr>
        <w:t xml:space="preserve">으로 </w:t>
      </w:r>
      <w:r>
        <w:rPr>
          <w:noProof/>
          <w:lang w:val="ko-KR" w:bidi="ko-KR"/>
        </w:rPr>
        <w:t xml:space="preserve">convert </w:t>
      </w:r>
      <w:r>
        <w:rPr>
          <w:rFonts w:hint="eastAsia"/>
          <w:noProof/>
          <w:lang w:val="ko-KR" w:bidi="ko-KR"/>
        </w:rPr>
        <w:t>됩니다.</w:t>
      </w:r>
      <w:r>
        <w:rPr>
          <w:noProof/>
          <w:lang w:val="ko-KR" w:bidi="ko-KR"/>
        </w:rPr>
        <w:t xml:space="preserve"> </w:t>
      </w:r>
    </w:p>
    <w:p w:rsidR="00E1779F" w:rsidRDefault="00E1779F" w:rsidP="00E1779F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약간의 유동성은 존재하니,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참고만 해주세요.</w:t>
      </w:r>
    </w:p>
    <w:p w:rsidR="00E1779F" w:rsidRDefault="00E1779F">
      <w:pPr>
        <w:rPr>
          <w:noProof/>
          <w:lang w:val="ko-KR" w:bidi="ko-KR"/>
        </w:rPr>
      </w:pPr>
    </w:p>
    <w:p w:rsidR="00E1779F" w:rsidRPr="00E1779F" w:rsidRDefault="00E1779F">
      <w:pPr>
        <w:rPr>
          <w:b/>
          <w:bCs/>
          <w:noProof/>
          <w:lang w:val="ko-KR" w:bidi="ko-KR"/>
        </w:rPr>
      </w:pPr>
      <w:r w:rsidRPr="00E1779F">
        <w:rPr>
          <w:b/>
          <w:bCs/>
          <w:noProof/>
          <w:lang w:val="ko-KR" w:bidi="ko-KR"/>
        </w:rPr>
        <w:t xml:space="preserve">1) </w:t>
      </w:r>
      <w:r>
        <w:rPr>
          <w:rFonts w:hint="eastAsia"/>
          <w:b/>
          <w:bCs/>
          <w:noProof/>
          <w:lang w:val="ko-KR" w:bidi="ko-KR"/>
        </w:rPr>
        <w:t>P</w:t>
      </w:r>
      <w:r>
        <w:rPr>
          <w:b/>
          <w:bCs/>
          <w:noProof/>
          <w:lang w:val="ko-KR" w:bidi="ko-KR"/>
        </w:rPr>
        <w:t>ython</w:t>
      </w:r>
      <w:r w:rsidRPr="00E1779F">
        <w:rPr>
          <w:rFonts w:hint="eastAsia"/>
          <w:b/>
          <w:bCs/>
          <w:noProof/>
          <w:lang w:val="ko-KR" w:bidi="ko-KR"/>
        </w:rPr>
        <w:t xml:space="preserve"> 파일 편집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vi convert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py</w:t>
      </w:r>
    </w:p>
    <w:p w:rsidR="00E1779F" w:rsidRDefault="00E1779F">
      <w:pPr>
        <w:rPr>
          <w:noProof/>
          <w:lang w:val="ko-KR" w:bidi="ko-KR"/>
        </w:rPr>
      </w:pPr>
    </w:p>
    <w:p w:rsidR="00E1779F" w:rsidRDefault="00E1779F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*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이제 </w:t>
      </w:r>
      <w:r>
        <w:rPr>
          <w:noProof/>
          <w:lang w:val="ko-KR" w:bidi="ko-KR"/>
        </w:rPr>
        <w:t>cmd</w:t>
      </w:r>
      <w:r>
        <w:rPr>
          <w:rFonts w:hint="eastAsia"/>
          <w:noProof/>
          <w:lang w:val="ko-KR" w:bidi="ko-KR"/>
        </w:rPr>
        <w:t>창이 아닌,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p</w:t>
      </w:r>
      <w:r>
        <w:rPr>
          <w:noProof/>
          <w:lang w:val="ko-KR" w:bidi="ko-KR"/>
        </w:rPr>
        <w:t>ython</w:t>
      </w:r>
      <w:r>
        <w:rPr>
          <w:rFonts w:hint="eastAsia"/>
          <w:noProof/>
          <w:lang w:val="ko-KR" w:bidi="ko-KR"/>
        </w:rPr>
        <w:t>파일에서 코드를 작성해주세요.</w:t>
      </w:r>
    </w:p>
    <w:p w:rsidR="00E1779F" w:rsidRDefault="00E1779F">
      <w:pPr>
        <w:rPr>
          <w:noProof/>
          <w:lang w:val="ko-KR" w:bidi="ko-KR"/>
        </w:rPr>
      </w:pPr>
    </w:p>
    <w:p w:rsidR="00E1779F" w:rsidRPr="00E1779F" w:rsidRDefault="00E1779F">
      <w:pPr>
        <w:rPr>
          <w:b/>
          <w:bCs/>
          <w:noProof/>
          <w:lang w:val="ko-KR" w:bidi="ko-KR"/>
        </w:rPr>
      </w:pPr>
      <w:r>
        <w:rPr>
          <w:b/>
          <w:bCs/>
          <w:noProof/>
          <w:lang w:val="ko-KR" w:bidi="ko-KR"/>
        </w:rPr>
        <w:t>2</w:t>
      </w:r>
      <w:r w:rsidRPr="00E1779F">
        <w:rPr>
          <w:b/>
          <w:bCs/>
          <w:noProof/>
          <w:lang w:val="ko-KR" w:bidi="ko-KR"/>
        </w:rPr>
        <w:t xml:space="preserve">) rknn object </w:t>
      </w:r>
      <w:r w:rsidRPr="00E1779F">
        <w:rPr>
          <w:rFonts w:hint="eastAsia"/>
          <w:b/>
          <w:bCs/>
          <w:noProof/>
          <w:lang w:val="ko-KR" w:bidi="ko-KR"/>
        </w:rPr>
        <w:t>생성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from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b/>
          <w:bCs/>
          <w:color w:val="0000FF"/>
          <w:spacing w:val="4"/>
          <w:sz w:val="20"/>
          <w:szCs w:val="20"/>
        </w:rPr>
        <w:t>rknn.api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import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#create RKNN object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rknn 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RKNN(verbose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E1779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True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E1779F" w:rsidRDefault="00E1779F" w:rsidP="00E1779F">
      <w:pPr>
        <w:rPr>
          <w:noProof/>
          <w:lang w:bidi="ko-KR"/>
        </w:rPr>
      </w:pPr>
      <w:r>
        <w:rPr>
          <w:noProof/>
          <w:lang w:bidi="ko-KR"/>
        </w:rPr>
        <w:t>rknn 객체를 만들어 주었습니다.</w:t>
      </w:r>
    </w:p>
    <w:p w:rsidR="00E1779F" w:rsidRPr="00E1779F" w:rsidRDefault="00E1779F" w:rsidP="00E1779F">
      <w:pPr>
        <w:rPr>
          <w:noProof/>
          <w:lang w:bidi="ko-KR"/>
        </w:rPr>
      </w:pPr>
      <w:r>
        <w:rPr>
          <w:noProof/>
          <w:lang w:bidi="ko-KR"/>
        </w:rPr>
        <w:t>(선택 사항) verbose=True를 써주면 변환 과정에서의 오류를 볼 수 있습니다.</w:t>
      </w:r>
    </w:p>
    <w:p w:rsidR="00E1779F" w:rsidRDefault="00E1779F">
      <w:pPr>
        <w:rPr>
          <w:noProof/>
          <w:lang w:bidi="ko-KR"/>
        </w:rPr>
      </w:pPr>
    </w:p>
    <w:p w:rsidR="00E1779F" w:rsidRPr="00E1779F" w:rsidRDefault="00E1779F">
      <w:pPr>
        <w:rPr>
          <w:b/>
          <w:bCs/>
          <w:noProof/>
          <w:lang w:bidi="ko-KR"/>
        </w:rPr>
      </w:pPr>
      <w:r w:rsidRPr="00E1779F">
        <w:rPr>
          <w:rFonts w:hint="eastAsia"/>
          <w:b/>
          <w:bCs/>
          <w:noProof/>
          <w:lang w:bidi="ko-KR"/>
        </w:rPr>
        <w:t>3</w:t>
      </w:r>
      <w:r w:rsidRPr="00E1779F">
        <w:rPr>
          <w:b/>
          <w:bCs/>
          <w:noProof/>
          <w:lang w:bidi="ko-KR"/>
        </w:rPr>
        <w:t xml:space="preserve">) Non-RKNN model </w:t>
      </w:r>
      <w:r w:rsidRPr="00E1779F">
        <w:rPr>
          <w:rFonts w:hint="eastAsia"/>
          <w:b/>
          <w:bCs/>
          <w:noProof/>
          <w:lang w:bidi="ko-KR"/>
        </w:rPr>
        <w:t>로드</w:t>
      </w:r>
    </w:p>
    <w:p w:rsidR="00E1779F" w:rsidRDefault="00E1779F">
      <w:r>
        <w:t>각 모델의 load 방식이 조금씩 다르므로, Ctrl+F를 이용하여 찾으시길 바랍니다.</w:t>
      </w:r>
    </w:p>
    <w:p w:rsidR="00E1779F" w:rsidRDefault="00E1779F">
      <w:r>
        <w:rPr>
          <w:rFonts w:hint="eastAsia"/>
        </w:rPr>
        <w:t>R</w:t>
      </w:r>
      <w:r>
        <w:t>ock Chip</w:t>
      </w:r>
      <w:r>
        <w:rPr>
          <w:rFonts w:hint="eastAsia"/>
        </w:rPr>
        <w:t xml:space="preserve">에서 </w:t>
      </w:r>
      <w:r>
        <w:t xml:space="preserve">tensorflow </w:t>
      </w:r>
      <w:r>
        <w:rPr>
          <w:rFonts w:hint="eastAsia"/>
        </w:rPr>
        <w:t>함수를 가장 많이 지원하기 때문에,</w:t>
      </w:r>
      <w:r>
        <w:t xml:space="preserve"> </w:t>
      </w:r>
      <w:r>
        <w:rPr>
          <w:rFonts w:hint="eastAsia"/>
        </w:rPr>
        <w:t xml:space="preserve">먼저 </w:t>
      </w:r>
      <w:r>
        <w:t xml:space="preserve">tensorflow </w:t>
      </w:r>
      <w:r>
        <w:rPr>
          <w:rFonts w:hint="eastAsia"/>
        </w:rPr>
        <w:t>모델을 변환해보는 걸 추천해드립니다.</w:t>
      </w:r>
    </w:p>
    <w:p w:rsidR="005377FF" w:rsidRDefault="005377FF"/>
    <w:p w:rsidR="005377FF" w:rsidRPr="005377FF" w:rsidRDefault="005377FF">
      <w:pPr>
        <w:rPr>
          <w:b/>
          <w:bCs/>
          <w:color w:val="0070C0"/>
        </w:rPr>
      </w:pPr>
      <w:r w:rsidRPr="005377FF">
        <w:rPr>
          <w:b/>
          <w:bCs/>
          <w:color w:val="0070C0"/>
        </w:rPr>
        <w:t xml:space="preserve">&gt; Tensorflow </w:t>
      </w:r>
      <w:r w:rsidRPr="005377FF">
        <w:rPr>
          <w:rFonts w:hint="eastAsia"/>
          <w:b/>
          <w:bCs/>
          <w:color w:val="0070C0"/>
        </w:rPr>
        <w:t>모델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#Load model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E1779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Loading model'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로딩하는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중임을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알려주는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#freeze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된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pb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파일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, input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노드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, output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노드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, input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사이즈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리스트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입력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노드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확인은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tensorboard, netron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을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활용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아래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예시는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image fusion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을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참고했습니다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.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load_tensorflow(tf_pb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E1779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'./deepfusion.pb'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 xml:space="preserve">                     inputs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[</w:t>
      </w:r>
      <w:r w:rsidRPr="00E1779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'content'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  <w:r w:rsidRPr="00E1779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'style'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],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 xml:space="preserve">                     outputs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[</w:t>
      </w:r>
      <w:r w:rsidRPr="00E1779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'BiasAdd_6'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],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 xml:space="preserve">                     input_size_list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[[ INPUT_SIZE_HEIGHT,INPUT_SIZE_WIDTH,  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1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],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 xml:space="preserve">[INPUT_SIZE_HEIGHT, INPUT_SIZE_WIDTH, 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1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]])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E1779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!=0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E1779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E1779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'Load failed!'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exit(ret)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#Load 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E1779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E1779F" w:rsidRPr="00E1779F" w:rsidRDefault="00E1779F" w:rsidP="00E1779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E1779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E1779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E1779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E1779F" w:rsidRDefault="00E1779F">
      <w:pPr>
        <w:rPr>
          <w:noProof/>
          <w:lang w:bidi="ko-KR"/>
        </w:rPr>
      </w:pPr>
    </w:p>
    <w:p w:rsidR="005377FF" w:rsidRPr="005377FF" w:rsidRDefault="005377FF">
      <w:pPr>
        <w:rPr>
          <w:b/>
          <w:bCs/>
          <w:noProof/>
          <w:color w:val="C00000"/>
          <w:lang w:bidi="ko-KR"/>
        </w:rPr>
      </w:pPr>
      <w:r w:rsidRPr="005377FF">
        <w:rPr>
          <w:rFonts w:hint="eastAsia"/>
          <w:b/>
          <w:bCs/>
          <w:noProof/>
          <w:color w:val="C00000"/>
          <w:lang w:bidi="ko-KR"/>
        </w:rPr>
        <w:t>*</w:t>
      </w:r>
      <w:r w:rsidRPr="005377FF">
        <w:rPr>
          <w:b/>
          <w:bCs/>
          <w:noProof/>
          <w:color w:val="C00000"/>
          <w:lang w:bidi="ko-KR"/>
        </w:rPr>
        <w:t xml:space="preserve"> Tensorflow </w:t>
      </w:r>
      <w:r w:rsidRPr="005377FF">
        <w:rPr>
          <w:rFonts w:hint="eastAsia"/>
          <w:b/>
          <w:bCs/>
          <w:noProof/>
          <w:color w:val="C00000"/>
          <w:lang w:bidi="ko-KR"/>
        </w:rPr>
        <w:t>모델을 변환할 때,</w:t>
      </w:r>
      <w:r w:rsidRPr="005377FF">
        <w:rPr>
          <w:b/>
          <w:bCs/>
          <w:noProof/>
          <w:color w:val="C00000"/>
          <w:lang w:bidi="ko-KR"/>
        </w:rPr>
        <w:t xml:space="preserve"> </w:t>
      </w:r>
      <w:r w:rsidRPr="005377FF">
        <w:rPr>
          <w:rFonts w:hint="eastAsia"/>
          <w:b/>
          <w:bCs/>
          <w:noProof/>
          <w:color w:val="C00000"/>
          <w:lang w:bidi="ko-KR"/>
        </w:rPr>
        <w:t xml:space="preserve">일반 </w:t>
      </w:r>
      <w:r w:rsidRPr="005377FF">
        <w:rPr>
          <w:b/>
          <w:bCs/>
          <w:noProof/>
          <w:color w:val="C00000"/>
          <w:lang w:bidi="ko-KR"/>
        </w:rPr>
        <w:t>pb</w:t>
      </w:r>
      <w:r w:rsidRPr="005377FF">
        <w:rPr>
          <w:rFonts w:hint="eastAsia"/>
          <w:b/>
          <w:bCs/>
          <w:noProof/>
          <w:color w:val="C00000"/>
          <w:lang w:bidi="ko-KR"/>
        </w:rPr>
        <w:t xml:space="preserve">파일이 아닌 </w:t>
      </w:r>
      <w:r w:rsidRPr="005377FF">
        <w:rPr>
          <w:b/>
          <w:bCs/>
          <w:noProof/>
          <w:color w:val="C00000"/>
          <w:lang w:bidi="ko-KR"/>
        </w:rPr>
        <w:t>freeze</w:t>
      </w:r>
      <w:r w:rsidRPr="005377FF">
        <w:rPr>
          <w:rFonts w:hint="eastAsia"/>
          <w:b/>
          <w:bCs/>
          <w:noProof/>
          <w:color w:val="C00000"/>
          <w:lang w:bidi="ko-KR"/>
        </w:rPr>
        <w:t xml:space="preserve">된 </w:t>
      </w:r>
      <w:r w:rsidRPr="005377FF">
        <w:rPr>
          <w:b/>
          <w:bCs/>
          <w:noProof/>
          <w:color w:val="C00000"/>
          <w:lang w:bidi="ko-KR"/>
        </w:rPr>
        <w:t>pb</w:t>
      </w:r>
      <w:r w:rsidRPr="005377FF">
        <w:rPr>
          <w:rFonts w:hint="eastAsia"/>
          <w:b/>
          <w:bCs/>
          <w:noProof/>
          <w:color w:val="C00000"/>
          <w:lang w:bidi="ko-KR"/>
        </w:rPr>
        <w:t>파일을 넣어주어야 합니다.</w:t>
      </w:r>
      <w:r>
        <w:rPr>
          <w:b/>
          <w:bCs/>
          <w:noProof/>
          <w:color w:val="C00000"/>
          <w:lang w:bidi="ko-KR"/>
        </w:rPr>
        <w:t xml:space="preserve"> </w:t>
      </w:r>
      <w:r>
        <w:rPr>
          <w:rFonts w:hint="eastAsia"/>
          <w:b/>
          <w:bCs/>
          <w:noProof/>
          <w:color w:val="C00000"/>
          <w:lang w:bidi="ko-KR"/>
        </w:rPr>
        <w:t xml:space="preserve">페이지 </w:t>
      </w:r>
      <w:r>
        <w:rPr>
          <w:b/>
          <w:bCs/>
          <w:noProof/>
          <w:color w:val="C00000"/>
          <w:lang w:bidi="ko-KR"/>
        </w:rPr>
        <w:t>10</w:t>
      </w:r>
      <w:r>
        <w:rPr>
          <w:rFonts w:hint="eastAsia"/>
          <w:b/>
          <w:bCs/>
          <w:noProof/>
          <w:color w:val="C00000"/>
          <w:lang w:bidi="ko-KR"/>
        </w:rPr>
        <w:t>쪽을 참고해주세요.</w:t>
      </w:r>
    </w:p>
    <w:p w:rsidR="005377FF" w:rsidRDefault="005377FF">
      <w:pPr>
        <w:rPr>
          <w:noProof/>
          <w:lang w:bidi="ko-KR"/>
        </w:rPr>
      </w:pPr>
    </w:p>
    <w:p w:rsidR="005377FF" w:rsidRPr="005377FF" w:rsidRDefault="005377FF" w:rsidP="005377FF">
      <w:pPr>
        <w:rPr>
          <w:b/>
          <w:bCs/>
          <w:color w:val="0070C0"/>
        </w:rPr>
      </w:pPr>
      <w:r w:rsidRPr="005377FF">
        <w:rPr>
          <w:b/>
          <w:bCs/>
          <w:color w:val="0070C0"/>
        </w:rPr>
        <w:t>&gt; Tensorflow Lite 모델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lastRenderedPageBreak/>
        <w:t>#Load model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Loading 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로딩하는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중임을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알려주는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load_tflite(model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'./mobilenet_v1.tflite'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!=0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'Load failed!'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exit(ret)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#Load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Default="005377FF">
      <w:pPr>
        <w:rPr>
          <w:noProof/>
          <w:lang w:bidi="ko-KR"/>
        </w:rPr>
      </w:pPr>
    </w:p>
    <w:p w:rsidR="005377FF" w:rsidRDefault="005377FF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&gt;</w:t>
      </w:r>
      <w:r>
        <w:rPr>
          <w:b/>
          <w:bCs/>
          <w:color w:val="0070C0"/>
        </w:rPr>
        <w:t xml:space="preserve"> Caffe </w:t>
      </w:r>
      <w:r>
        <w:rPr>
          <w:rFonts w:hint="eastAsia"/>
          <w:b/>
          <w:bCs/>
          <w:color w:val="0070C0"/>
        </w:rPr>
        <w:t>모델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#Load model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Loading 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로딩하는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중임을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알려주는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load_caffe(model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'./mobilenet_v2.prototxt'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proto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'caffe'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blobs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'./mobilenet_v2.caffemodel'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!=0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'Load failed!'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exit(ret)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#Load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Default="005377FF">
      <w:pPr>
        <w:rPr>
          <w:b/>
          <w:bCs/>
          <w:color w:val="0070C0"/>
        </w:rPr>
      </w:pPr>
    </w:p>
    <w:p w:rsidR="005377FF" w:rsidRDefault="005377FF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&gt; </w:t>
      </w:r>
      <w:r>
        <w:rPr>
          <w:rFonts w:hint="eastAsia"/>
          <w:b/>
          <w:bCs/>
          <w:color w:val="0070C0"/>
        </w:rPr>
        <w:t>O</w:t>
      </w:r>
      <w:r>
        <w:rPr>
          <w:b/>
          <w:bCs/>
          <w:color w:val="0070C0"/>
        </w:rPr>
        <w:t xml:space="preserve">NNX </w:t>
      </w:r>
      <w:r>
        <w:rPr>
          <w:rFonts w:hint="eastAsia"/>
          <w:b/>
          <w:bCs/>
          <w:color w:val="0070C0"/>
        </w:rPr>
        <w:t>모델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#Load model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Loading 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로딩하는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중임을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알려주는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load_onnx(model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'./arcface.onnx'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!=0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'Load failed!'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exit(ret)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#Load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Default="005377FF">
      <w:pPr>
        <w:rPr>
          <w:b/>
          <w:bCs/>
          <w:color w:val="0070C0"/>
        </w:rPr>
      </w:pPr>
    </w:p>
    <w:p w:rsidR="005377FF" w:rsidRDefault="005377FF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&gt;</w:t>
      </w:r>
      <w:r>
        <w:rPr>
          <w:b/>
          <w:bCs/>
          <w:color w:val="0070C0"/>
        </w:rPr>
        <w:t xml:space="preserve"> Darknet </w:t>
      </w:r>
      <w:r>
        <w:rPr>
          <w:rFonts w:hint="eastAsia"/>
          <w:b/>
          <w:bCs/>
          <w:color w:val="0070C0"/>
        </w:rPr>
        <w:t>모델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#Load model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Loading 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로딩하는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중임을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알려주는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load_darknet(model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'./yolov3-tiny.cfg'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weight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'./yolov3.weights'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!=0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'Load failed!'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lastRenderedPageBreak/>
        <w:tab/>
        <w:t>exit(ret)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#Load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Default="005377FF">
      <w:pPr>
        <w:rPr>
          <w:b/>
          <w:bCs/>
          <w:color w:val="0070C0"/>
        </w:rPr>
      </w:pPr>
    </w:p>
    <w:p w:rsidR="005377FF" w:rsidRDefault="005377FF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&gt; </w:t>
      </w:r>
      <w:r>
        <w:rPr>
          <w:rFonts w:hint="eastAsia"/>
          <w:b/>
          <w:bCs/>
          <w:color w:val="0070C0"/>
        </w:rPr>
        <w:t>P</w:t>
      </w:r>
      <w:r>
        <w:rPr>
          <w:b/>
          <w:bCs/>
          <w:color w:val="0070C0"/>
        </w:rPr>
        <w:t xml:space="preserve">ytorch </w:t>
      </w:r>
      <w:r>
        <w:rPr>
          <w:rFonts w:hint="eastAsia"/>
          <w:b/>
          <w:bCs/>
          <w:color w:val="0070C0"/>
        </w:rPr>
        <w:t>모델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#Load model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Loading 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로딩하는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중임을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알려주는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load_pytorch(model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'./resnet18.pt'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input_size_list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[[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3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,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224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,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224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]])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!=0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'Load failed!'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exit(ret)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#Load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Default="005377FF">
      <w:pPr>
        <w:rPr>
          <w:b/>
          <w:bCs/>
          <w:color w:val="0070C0"/>
        </w:rPr>
      </w:pPr>
    </w:p>
    <w:p w:rsidR="005377FF" w:rsidRDefault="005377FF">
      <w:pPr>
        <w:rPr>
          <w:noProof/>
          <w:lang w:bidi="ko-KR"/>
        </w:rPr>
      </w:pPr>
      <w:r>
        <w:rPr>
          <w:b/>
          <w:bCs/>
          <w:color w:val="0070C0"/>
        </w:rPr>
        <w:t xml:space="preserve">&gt; </w:t>
      </w:r>
      <w:r>
        <w:rPr>
          <w:rFonts w:hint="eastAsia"/>
          <w:b/>
          <w:bCs/>
          <w:color w:val="0070C0"/>
        </w:rPr>
        <w:t>M</w:t>
      </w:r>
      <w:r>
        <w:rPr>
          <w:b/>
          <w:bCs/>
          <w:color w:val="0070C0"/>
        </w:rPr>
        <w:t xml:space="preserve">XNet </w:t>
      </w:r>
      <w:r>
        <w:rPr>
          <w:rFonts w:hint="eastAsia"/>
          <w:b/>
          <w:bCs/>
          <w:color w:val="0070C0"/>
        </w:rPr>
        <w:t>모델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#Load model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Loading 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로딩하는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중임을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알려주는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load_mxnet(symbol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'resnext50_32x4d-symbol.json'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params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'resnext50_32x4d-4ecf62e2.params'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input_size_list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[[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3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224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224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]]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!=0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'Load failed!'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exit(ret)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#Load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E1779F" w:rsidRDefault="00E1779F">
      <w:pPr>
        <w:rPr>
          <w:noProof/>
          <w:lang w:bidi="ko-KR"/>
        </w:rPr>
      </w:pPr>
    </w:p>
    <w:p w:rsidR="005377FF" w:rsidRPr="00E1779F" w:rsidRDefault="005377FF" w:rsidP="005377FF">
      <w:pPr>
        <w:rPr>
          <w:b/>
          <w:bCs/>
          <w:noProof/>
          <w:lang w:bidi="ko-KR"/>
        </w:rPr>
      </w:pPr>
      <w:r>
        <w:rPr>
          <w:b/>
          <w:bCs/>
          <w:noProof/>
          <w:lang w:bidi="ko-KR"/>
        </w:rPr>
        <w:t>4</w:t>
      </w:r>
      <w:r w:rsidRPr="00E1779F">
        <w:rPr>
          <w:b/>
          <w:bCs/>
          <w:noProof/>
          <w:lang w:bidi="ko-KR"/>
        </w:rPr>
        <w:t xml:space="preserve">) Non-RKNN model </w:t>
      </w:r>
      <w:r>
        <w:rPr>
          <w:rFonts w:hint="eastAsia"/>
          <w:b/>
          <w:bCs/>
          <w:noProof/>
          <w:lang w:bidi="ko-KR"/>
        </w:rPr>
        <w:t>빌드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#Build model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Building 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빌드하는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중임을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알려주는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build(do_quantization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False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!=0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'Build failed!'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exit(ret)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#Build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Default="005377FF">
      <w:pPr>
        <w:rPr>
          <w:noProof/>
          <w:lang w:bidi="ko-KR"/>
        </w:rPr>
      </w:pPr>
      <w:r>
        <w:t>quantization으로 dataset 업로드가 가능하나, 굳이 필요하지 않아서 False로 해도 무방합니다.</w:t>
      </w:r>
    </w:p>
    <w:p w:rsidR="005377FF" w:rsidRDefault="005377FF">
      <w:pPr>
        <w:rPr>
          <w:noProof/>
          <w:lang w:bidi="ko-KR"/>
        </w:rPr>
      </w:pPr>
    </w:p>
    <w:p w:rsidR="005377FF" w:rsidRPr="005377FF" w:rsidRDefault="005377FF">
      <w:pPr>
        <w:rPr>
          <w:b/>
          <w:bCs/>
        </w:rPr>
      </w:pPr>
      <w:r w:rsidRPr="005377FF">
        <w:rPr>
          <w:b/>
          <w:bCs/>
        </w:rPr>
        <w:t>5) Non-RKNN model 내보내기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#Export rknn model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Export RKNN model'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export_rknn(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'./mobilenet_v1.rknn'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다음과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같은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이름으로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저장됩니다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.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발생시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메시지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0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'Export failed!'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  <w:t>exit(ret)</w:t>
      </w:r>
    </w:p>
    <w:p w:rsid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#export 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완료시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'done'</w:t>
      </w:r>
      <w:r w:rsidRPr="005377FF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5377FF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377FF" w:rsidRDefault="005377FF"/>
    <w:p w:rsidR="005C6D45" w:rsidRPr="00146F78" w:rsidRDefault="005377FF">
      <w:pPr>
        <w:pStyle w:val="1"/>
        <w:rPr>
          <w:noProof/>
        </w:rPr>
      </w:pPr>
      <w:bookmarkStart w:id="4" w:name="_Toc40796023"/>
      <w:r w:rsidRPr="00460C5E">
        <w:rPr>
          <w:rFonts w:hint="eastAsia"/>
          <w:noProof/>
          <w:lang w:bidi="ko-KR"/>
        </w:rPr>
        <w:t>p</w:t>
      </w:r>
      <w:r w:rsidRPr="00460C5E">
        <w:rPr>
          <w:noProof/>
          <w:lang w:bidi="ko-KR"/>
        </w:rPr>
        <w:t>b</w:t>
      </w:r>
      <w:r>
        <w:rPr>
          <w:rFonts w:hint="eastAsia"/>
          <w:noProof/>
          <w:lang w:val="ko-KR" w:bidi="ko-KR"/>
        </w:rPr>
        <w:t>를</w:t>
      </w:r>
      <w:r w:rsidRPr="00460C5E">
        <w:rPr>
          <w:rFonts w:hint="eastAsia"/>
          <w:noProof/>
          <w:lang w:bidi="ko-KR"/>
        </w:rPr>
        <w:t xml:space="preserve"> </w:t>
      </w:r>
      <w:r w:rsidRPr="00460C5E">
        <w:rPr>
          <w:noProof/>
          <w:lang w:bidi="ko-KR"/>
        </w:rPr>
        <w:t>freeze</w:t>
      </w:r>
      <w:r>
        <w:rPr>
          <w:rFonts w:hint="eastAsia"/>
          <w:noProof/>
          <w:lang w:val="ko-KR" w:bidi="ko-KR"/>
        </w:rPr>
        <w:t>하는</w:t>
      </w:r>
      <w:r w:rsidRPr="00460C5E">
        <w:rPr>
          <w:rFonts w:hint="eastAsia"/>
          <w:noProof/>
          <w:lang w:bidi="ko-KR"/>
        </w:rPr>
        <w:t xml:space="preserve"> </w:t>
      </w:r>
      <w:r>
        <w:rPr>
          <w:rFonts w:hint="eastAsia"/>
          <w:noProof/>
          <w:lang w:val="ko-KR" w:bidi="ko-KR"/>
        </w:rPr>
        <w:t>방법</w:t>
      </w:r>
      <w:bookmarkEnd w:id="4"/>
    </w:p>
    <w:p w:rsidR="005377FF" w:rsidRPr="002D76D9" w:rsidRDefault="002D76D9">
      <w:pPr>
        <w:rPr>
          <w:b/>
          <w:bCs/>
          <w:noProof/>
          <w:lang w:bidi="ko-KR"/>
        </w:rPr>
      </w:pPr>
      <w:r w:rsidRPr="002D76D9">
        <w:rPr>
          <w:rFonts w:hint="eastAsia"/>
          <w:b/>
          <w:bCs/>
          <w:noProof/>
          <w:lang w:bidi="ko-KR"/>
        </w:rPr>
        <w:t>1</w:t>
      </w:r>
      <w:r w:rsidRPr="002D76D9">
        <w:rPr>
          <w:b/>
          <w:bCs/>
          <w:noProof/>
          <w:lang w:bidi="ko-KR"/>
        </w:rPr>
        <w:t xml:space="preserve">) </w:t>
      </w:r>
      <w:r w:rsidRPr="002D76D9">
        <w:rPr>
          <w:rFonts w:hint="eastAsia"/>
          <w:b/>
          <w:bCs/>
          <w:noProof/>
          <w:lang w:bidi="ko-KR"/>
        </w:rPr>
        <w:t xml:space="preserve">새로운 </w:t>
      </w:r>
      <w:r w:rsidRPr="002D76D9">
        <w:rPr>
          <w:b/>
          <w:bCs/>
          <w:noProof/>
          <w:lang w:bidi="ko-KR"/>
        </w:rPr>
        <w:t>directory</w:t>
      </w:r>
      <w:r w:rsidRPr="002D76D9">
        <w:rPr>
          <w:rFonts w:hint="eastAsia"/>
          <w:b/>
          <w:bCs/>
          <w:noProof/>
          <w:lang w:bidi="ko-KR"/>
        </w:rPr>
        <w:t>를 만들어 작업을 해줍니다.</w:t>
      </w:r>
    </w:p>
    <w:p w:rsidR="002D76D9" w:rsidRPr="002D76D9" w:rsidRDefault="002D76D9" w:rsidP="002D76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r w:rsidRPr="002D76D9">
        <w:rPr>
          <w:rFonts w:ascii="Consolas" w:eastAsia="굴림체" w:hAnsi="Consolas" w:cs="굴림체"/>
          <w:color w:val="000000"/>
          <w:spacing w:val="4"/>
          <w:sz w:val="20"/>
          <w:szCs w:val="20"/>
        </w:rPr>
        <w:t>mkdir freeze</w:t>
      </w:r>
    </w:p>
    <w:p w:rsidR="002D76D9" w:rsidRDefault="002D76D9">
      <w:pPr>
        <w:rPr>
          <w:noProof/>
          <w:lang w:bidi="ko-KR"/>
        </w:rPr>
      </w:pPr>
    </w:p>
    <w:p w:rsidR="00B80C40" w:rsidRPr="002D76D9" w:rsidRDefault="002D76D9">
      <w:pPr>
        <w:rPr>
          <w:b/>
          <w:bCs/>
          <w:noProof/>
          <w:lang w:bidi="ko-KR"/>
        </w:rPr>
      </w:pPr>
      <w:r w:rsidRPr="002D76D9">
        <w:rPr>
          <w:b/>
          <w:bCs/>
          <w:noProof/>
          <w:lang w:bidi="ko-KR"/>
        </w:rPr>
        <w:t xml:space="preserve">2) </w:t>
      </w:r>
      <w:r w:rsidRPr="002D76D9">
        <w:rPr>
          <w:rFonts w:hint="eastAsia"/>
          <w:b/>
          <w:bCs/>
          <w:noProof/>
          <w:lang w:bidi="ko-KR"/>
        </w:rPr>
        <w:t>f</w:t>
      </w:r>
      <w:r w:rsidRPr="002D76D9">
        <w:rPr>
          <w:b/>
          <w:bCs/>
          <w:noProof/>
          <w:lang w:bidi="ko-KR"/>
        </w:rPr>
        <w:t>reeze_graph</w:t>
      </w:r>
      <w:r w:rsidRPr="002D76D9">
        <w:rPr>
          <w:rFonts w:hint="eastAsia"/>
          <w:b/>
          <w:bCs/>
          <w:noProof/>
          <w:lang w:bidi="ko-KR"/>
        </w:rPr>
        <w:t xml:space="preserve">를 사용하기 위해 </w:t>
      </w:r>
      <w:r w:rsidRPr="002D76D9">
        <w:rPr>
          <w:b/>
          <w:bCs/>
          <w:noProof/>
          <w:lang w:bidi="ko-KR"/>
        </w:rPr>
        <w:t>tensorflow tool</w:t>
      </w:r>
      <w:r w:rsidRPr="002D76D9">
        <w:rPr>
          <w:rFonts w:hint="eastAsia"/>
          <w:b/>
          <w:bCs/>
          <w:noProof/>
          <w:lang w:bidi="ko-KR"/>
        </w:rPr>
        <w:t>을 g</w:t>
      </w:r>
      <w:r w:rsidRPr="002D76D9">
        <w:rPr>
          <w:b/>
          <w:bCs/>
          <w:noProof/>
          <w:lang w:bidi="ko-KR"/>
        </w:rPr>
        <w:t xml:space="preserve">it clone </w:t>
      </w:r>
      <w:r w:rsidRPr="002D76D9">
        <w:rPr>
          <w:rFonts w:hint="eastAsia"/>
          <w:b/>
          <w:bCs/>
          <w:noProof/>
          <w:lang w:bidi="ko-KR"/>
        </w:rPr>
        <w:t>합니다.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$git clone 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https: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//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github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com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tensorflow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tensorflow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git</w:t>
      </w:r>
    </w:p>
    <w:p w:rsidR="00B80C40" w:rsidRPr="00B80C40" w:rsidRDefault="00B80C40">
      <w:pPr>
        <w:rPr>
          <w:noProof/>
          <w:lang w:bidi="ko-KR"/>
        </w:rPr>
      </w:pPr>
    </w:p>
    <w:p w:rsidR="00B80C40" w:rsidRPr="002D76D9" w:rsidRDefault="002D76D9" w:rsidP="00B80C40">
      <w:pPr>
        <w:rPr>
          <w:b/>
          <w:bCs/>
          <w:noProof/>
          <w:lang w:bidi="ko-KR"/>
        </w:rPr>
      </w:pPr>
      <w:r w:rsidRPr="002D76D9">
        <w:rPr>
          <w:rFonts w:hint="eastAsia"/>
          <w:b/>
          <w:bCs/>
          <w:noProof/>
          <w:lang w:bidi="ko-KR"/>
        </w:rPr>
        <w:t>3</w:t>
      </w:r>
      <w:r w:rsidRPr="002D76D9">
        <w:rPr>
          <w:b/>
          <w:bCs/>
          <w:noProof/>
          <w:lang w:bidi="ko-KR"/>
        </w:rPr>
        <w:t xml:space="preserve">) </w:t>
      </w:r>
      <w:r w:rsidRPr="002D76D9">
        <w:rPr>
          <w:rFonts w:hint="eastAsia"/>
          <w:b/>
          <w:bCs/>
          <w:noProof/>
          <w:lang w:bidi="ko-KR"/>
        </w:rPr>
        <w:t>p</w:t>
      </w:r>
      <w:r w:rsidRPr="002D76D9">
        <w:rPr>
          <w:b/>
          <w:bCs/>
          <w:noProof/>
          <w:lang w:bidi="ko-KR"/>
        </w:rPr>
        <w:t>ython</w:t>
      </w:r>
      <w:r w:rsidRPr="002D76D9">
        <w:rPr>
          <w:rFonts w:hint="eastAsia"/>
          <w:b/>
          <w:bCs/>
          <w:noProof/>
          <w:lang w:bidi="ko-KR"/>
        </w:rPr>
        <w:t>파일을 만들어 다음과 같이 작성해줍니다.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import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b/>
          <w:bCs/>
          <w:color w:val="0000FF"/>
          <w:spacing w:val="4"/>
          <w:sz w:val="20"/>
          <w:szCs w:val="20"/>
        </w:rPr>
        <w:t>tensorflow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as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b/>
          <w:bCs/>
          <w:color w:val="0000FF"/>
          <w:spacing w:val="4"/>
          <w:sz w:val="20"/>
          <w:szCs w:val="20"/>
        </w:rPr>
        <w:t>tf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from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b/>
          <w:bCs/>
          <w:color w:val="0000FF"/>
          <w:spacing w:val="4"/>
          <w:sz w:val="20"/>
          <w:szCs w:val="20"/>
        </w:rPr>
        <w:t>tensorflow.python.tools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import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freeze_graph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freeze_graph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freeze_graph(input_graph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'./final1.pbtxt'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input_saver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""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input_binary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False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input_checkpoint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'./checkpoint/ckp-528'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output_node_names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'segment/Sigmoid'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restore_op_name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""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filename_tensor_name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""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output_graph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'./final1.pb'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clear_devices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False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                         initializer_nodes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""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B80C40" w:rsidRDefault="002D76D9" w:rsidP="00B80C40">
      <w:pPr>
        <w:rPr>
          <w:noProof/>
          <w:lang w:bidi="ko-KR"/>
        </w:rPr>
      </w:pPr>
      <w:r>
        <w:rPr>
          <w:noProof/>
          <w:lang w:bidi="ko-KR"/>
        </w:rPr>
        <w:t>input_graph</w:t>
      </w:r>
      <w:r>
        <w:rPr>
          <w:rFonts w:hint="eastAsia"/>
          <w:noProof/>
          <w:lang w:bidi="ko-KR"/>
        </w:rPr>
        <w:t xml:space="preserve">에 </w:t>
      </w:r>
      <w:r>
        <w:rPr>
          <w:noProof/>
          <w:lang w:bidi="ko-KR"/>
        </w:rPr>
        <w:t>pbtxt</w:t>
      </w:r>
      <w:r>
        <w:rPr>
          <w:rFonts w:hint="eastAsia"/>
          <w:noProof/>
          <w:lang w:bidi="ko-KR"/>
        </w:rPr>
        <w:t>파일,</w:t>
      </w:r>
      <w:r>
        <w:rPr>
          <w:noProof/>
          <w:lang w:bidi="ko-KR"/>
        </w:rPr>
        <w:t xml:space="preserve"> input_checkpoint</w:t>
      </w:r>
      <w:r>
        <w:rPr>
          <w:rFonts w:hint="eastAsia"/>
          <w:noProof/>
          <w:lang w:bidi="ko-KR"/>
        </w:rPr>
        <w:t xml:space="preserve">에 </w:t>
      </w:r>
      <w:r>
        <w:rPr>
          <w:noProof/>
          <w:lang w:bidi="ko-KR"/>
        </w:rPr>
        <w:t>checkpoint</w:t>
      </w:r>
      <w:r>
        <w:rPr>
          <w:rFonts w:hint="eastAsia"/>
          <w:noProof/>
          <w:lang w:bidi="ko-KR"/>
        </w:rPr>
        <w:t xml:space="preserve">파일의 </w:t>
      </w:r>
      <w:r>
        <w:rPr>
          <w:noProof/>
          <w:lang w:bidi="ko-KR"/>
        </w:rPr>
        <w:t>path</w:t>
      </w:r>
      <w:r>
        <w:rPr>
          <w:rFonts w:hint="eastAsia"/>
          <w:noProof/>
          <w:lang w:bidi="ko-KR"/>
        </w:rPr>
        <w:t>를 작성해줍니다.</w:t>
      </w:r>
      <w:r>
        <w:rPr>
          <w:noProof/>
          <w:lang w:bidi="ko-KR"/>
        </w:rPr>
        <w:t xml:space="preserve"> output_node_names</w:t>
      </w:r>
      <w:r>
        <w:rPr>
          <w:rFonts w:hint="eastAsia"/>
          <w:noProof/>
          <w:lang w:bidi="ko-KR"/>
        </w:rPr>
        <w:t xml:space="preserve">는 </w:t>
      </w:r>
      <w:r>
        <w:rPr>
          <w:noProof/>
          <w:lang w:bidi="ko-KR"/>
        </w:rPr>
        <w:t>netron</w:t>
      </w:r>
      <w:r>
        <w:rPr>
          <w:rFonts w:hint="eastAsia"/>
          <w:noProof/>
          <w:lang w:bidi="ko-KR"/>
        </w:rPr>
        <w:t xml:space="preserve">또는 </w:t>
      </w:r>
      <w:r>
        <w:rPr>
          <w:noProof/>
          <w:lang w:bidi="ko-KR"/>
        </w:rPr>
        <w:t>tensorboard</w:t>
      </w:r>
      <w:r>
        <w:rPr>
          <w:rFonts w:hint="eastAsia"/>
          <w:noProof/>
          <w:lang w:bidi="ko-KR"/>
        </w:rPr>
        <w:t>를 이용하여 출력 노드를 작성해줍니다.</w:t>
      </w:r>
    </w:p>
    <w:p w:rsidR="002D76D9" w:rsidRDefault="002D76D9" w:rsidP="00B80C40">
      <w:pPr>
        <w:rPr>
          <w:noProof/>
          <w:lang w:bidi="ko-KR"/>
        </w:rPr>
      </w:pPr>
      <w:r>
        <w:rPr>
          <w:rFonts w:hint="eastAsia"/>
          <w:noProof/>
          <w:lang w:bidi="ko-KR"/>
        </w:rPr>
        <w:t>o</w:t>
      </w:r>
      <w:r>
        <w:rPr>
          <w:noProof/>
          <w:lang w:bidi="ko-KR"/>
        </w:rPr>
        <w:t>utput_graph</w:t>
      </w:r>
      <w:r>
        <w:rPr>
          <w:rFonts w:hint="eastAsia"/>
          <w:noProof/>
          <w:lang w:bidi="ko-KR"/>
        </w:rPr>
        <w:t xml:space="preserve">는 생성될 </w:t>
      </w:r>
      <w:r>
        <w:rPr>
          <w:noProof/>
          <w:lang w:bidi="ko-KR"/>
        </w:rPr>
        <w:t>pb</w:t>
      </w:r>
      <w:r>
        <w:rPr>
          <w:rFonts w:hint="eastAsia"/>
          <w:noProof/>
          <w:lang w:bidi="ko-KR"/>
        </w:rPr>
        <w:t>파일의 이름을 작성합니다.</w:t>
      </w:r>
    </w:p>
    <w:p w:rsidR="002D76D9" w:rsidRDefault="002D76D9" w:rsidP="00B80C40">
      <w:pPr>
        <w:rPr>
          <w:noProof/>
          <w:lang w:bidi="ko-KR"/>
        </w:rPr>
      </w:pPr>
    </w:p>
    <w:p w:rsidR="002D76D9" w:rsidRPr="002D76D9" w:rsidRDefault="002D76D9" w:rsidP="00B80C40">
      <w:pPr>
        <w:rPr>
          <w:b/>
          <w:bCs/>
          <w:noProof/>
          <w:lang w:bidi="ko-KR"/>
        </w:rPr>
      </w:pPr>
      <w:r w:rsidRPr="002D76D9">
        <w:rPr>
          <w:rFonts w:hint="eastAsia"/>
          <w:b/>
          <w:bCs/>
          <w:noProof/>
          <w:lang w:bidi="ko-KR"/>
        </w:rPr>
        <w:t>4</w:t>
      </w:r>
      <w:r w:rsidRPr="002D76D9">
        <w:rPr>
          <w:b/>
          <w:bCs/>
          <w:noProof/>
          <w:lang w:bidi="ko-KR"/>
        </w:rPr>
        <w:t xml:space="preserve">) python </w:t>
      </w:r>
      <w:r w:rsidRPr="002D76D9">
        <w:rPr>
          <w:rFonts w:hint="eastAsia"/>
          <w:b/>
          <w:bCs/>
          <w:noProof/>
          <w:lang w:bidi="ko-KR"/>
        </w:rPr>
        <w:t>파일을 실행하면,</w:t>
      </w:r>
      <w:r w:rsidRPr="002D76D9">
        <w:rPr>
          <w:b/>
          <w:bCs/>
          <w:noProof/>
          <w:lang w:bidi="ko-KR"/>
        </w:rPr>
        <w:t xml:space="preserve"> pb</w:t>
      </w:r>
      <w:r w:rsidRPr="002D76D9">
        <w:rPr>
          <w:rFonts w:hint="eastAsia"/>
          <w:b/>
          <w:bCs/>
          <w:noProof/>
          <w:lang w:bidi="ko-KR"/>
        </w:rPr>
        <w:t>파일이 생성됩니다.</w:t>
      </w:r>
      <w:r w:rsidRPr="002D76D9">
        <w:rPr>
          <w:b/>
          <w:bCs/>
          <w:noProof/>
          <w:lang w:bidi="ko-KR"/>
        </w:rPr>
        <w:t xml:space="preserve"> </w:t>
      </w:r>
      <w:r w:rsidRPr="002D76D9">
        <w:rPr>
          <w:rFonts w:hint="eastAsia"/>
          <w:b/>
          <w:bCs/>
          <w:noProof/>
          <w:lang w:bidi="ko-KR"/>
        </w:rPr>
        <w:t>이를 r</w:t>
      </w:r>
      <w:r w:rsidRPr="002D76D9">
        <w:rPr>
          <w:b/>
          <w:bCs/>
          <w:noProof/>
          <w:lang w:bidi="ko-KR"/>
        </w:rPr>
        <w:t>knn</w:t>
      </w:r>
      <w:r w:rsidRPr="002D76D9">
        <w:rPr>
          <w:rFonts w:hint="eastAsia"/>
          <w:b/>
          <w:bCs/>
          <w:noProof/>
          <w:lang w:bidi="ko-KR"/>
        </w:rPr>
        <w:t>변환에 이용하면 됩니다.</w:t>
      </w:r>
    </w:p>
    <w:p w:rsidR="00BE45C8" w:rsidRPr="00146F78" w:rsidRDefault="00BE45C8" w:rsidP="00B80C40">
      <w:pPr>
        <w:rPr>
          <w:noProof/>
        </w:rPr>
      </w:pPr>
    </w:p>
    <w:p w:rsidR="005C6D45" w:rsidRPr="00146F78" w:rsidRDefault="005377FF">
      <w:pPr>
        <w:pStyle w:val="1"/>
        <w:rPr>
          <w:noProof/>
        </w:rPr>
      </w:pPr>
      <w:bookmarkStart w:id="5" w:name="_Toc40796024"/>
      <w:r>
        <w:rPr>
          <w:rFonts w:hint="eastAsia"/>
          <w:noProof/>
        </w:rPr>
        <w:t>프로젝트 시작하기</w:t>
      </w:r>
      <w:bookmarkEnd w:id="5"/>
    </w:p>
    <w:p w:rsidR="005377FF" w:rsidRDefault="005377FF" w:rsidP="005377FF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 xml:space="preserve">만들어진 </w:t>
      </w:r>
      <w:r>
        <w:rPr>
          <w:noProof/>
          <w:lang w:val="ko-KR" w:bidi="ko-KR"/>
        </w:rPr>
        <w:t>rknn</w:t>
      </w:r>
      <w:r>
        <w:rPr>
          <w:rFonts w:hint="eastAsia"/>
          <w:noProof/>
          <w:lang w:val="ko-KR" w:bidi="ko-KR"/>
        </w:rPr>
        <w:t>을 불러와 실행하는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방법입니다.</w:t>
      </w:r>
    </w:p>
    <w:p w:rsidR="005377FF" w:rsidRDefault="005377FF">
      <w:pPr>
        <w:rPr>
          <w:noProof/>
          <w:lang w:val="ko-KR" w:bidi="ko-KR"/>
        </w:rPr>
      </w:pPr>
    </w:p>
    <w:p w:rsidR="005377FF" w:rsidRDefault="005377FF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새로운 P</w:t>
      </w:r>
      <w:r>
        <w:rPr>
          <w:noProof/>
          <w:lang w:val="ko-KR" w:bidi="ko-KR"/>
        </w:rPr>
        <w:t xml:space="preserve">ython </w:t>
      </w:r>
      <w:r>
        <w:rPr>
          <w:rFonts w:hint="eastAsia"/>
          <w:noProof/>
          <w:lang w:val="ko-KR" w:bidi="ko-KR"/>
        </w:rPr>
        <w:t>파일을 만들어 줍니다.</w:t>
      </w:r>
    </w:p>
    <w:p w:rsidR="005377FF" w:rsidRPr="005377FF" w:rsidRDefault="005377FF" w:rsidP="005377F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vi run</w:t>
      </w:r>
      <w:r w:rsidRPr="005377FF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5377FF">
        <w:rPr>
          <w:rFonts w:ascii="Consolas" w:eastAsia="굴림체" w:hAnsi="Consolas" w:cs="굴림체"/>
          <w:color w:val="000000"/>
          <w:spacing w:val="4"/>
          <w:sz w:val="20"/>
          <w:szCs w:val="20"/>
        </w:rPr>
        <w:t>py</w:t>
      </w:r>
    </w:p>
    <w:p w:rsidR="005377FF" w:rsidRDefault="005377FF">
      <w:pPr>
        <w:rPr>
          <w:noProof/>
          <w:lang w:val="ko-KR" w:bidi="ko-KR"/>
        </w:rPr>
      </w:pPr>
    </w:p>
    <w:p w:rsidR="005377FF" w:rsidRPr="005377FF" w:rsidRDefault="005377FF">
      <w:pPr>
        <w:rPr>
          <w:b/>
          <w:bCs/>
          <w:noProof/>
          <w:lang w:val="ko-KR" w:bidi="ko-KR"/>
        </w:rPr>
      </w:pPr>
      <w:r w:rsidRPr="005377FF">
        <w:rPr>
          <w:rFonts w:hint="eastAsia"/>
          <w:b/>
          <w:bCs/>
          <w:noProof/>
          <w:lang w:val="ko-KR" w:bidi="ko-KR"/>
        </w:rPr>
        <w:t>1</w:t>
      </w:r>
      <w:r w:rsidRPr="005377FF">
        <w:rPr>
          <w:b/>
          <w:bCs/>
          <w:noProof/>
          <w:lang w:val="ko-KR" w:bidi="ko-KR"/>
        </w:rPr>
        <w:t xml:space="preserve">) RKNN </w:t>
      </w:r>
      <w:r w:rsidRPr="005377FF">
        <w:rPr>
          <w:rFonts w:hint="eastAsia"/>
          <w:b/>
          <w:bCs/>
          <w:noProof/>
          <w:lang w:val="ko-KR" w:bidi="ko-KR"/>
        </w:rPr>
        <w:t xml:space="preserve">객체 생성 </w:t>
      </w:r>
      <w:r w:rsidRPr="005377FF">
        <w:rPr>
          <w:b/>
          <w:bCs/>
          <w:noProof/>
          <w:lang w:val="ko-KR" w:bidi="ko-KR"/>
        </w:rPr>
        <w:t xml:space="preserve">&amp; model </w:t>
      </w:r>
      <w:r w:rsidRPr="005377FF">
        <w:rPr>
          <w:rFonts w:hint="eastAsia"/>
          <w:b/>
          <w:bCs/>
          <w:noProof/>
          <w:lang w:val="ko-KR" w:bidi="ko-KR"/>
        </w:rPr>
        <w:t>로드하기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from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b/>
          <w:bCs/>
          <w:color w:val="0000FF"/>
          <w:spacing w:val="4"/>
          <w:sz w:val="20"/>
          <w:szCs w:val="20"/>
        </w:rPr>
        <w:t>rknn.api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import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rknn 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RKNN(verbose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True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#Direct Load RKNN Model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rknn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load_rknn(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'./deepfusion.rknn'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만들어진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rknn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을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로드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load success'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)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성공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메세지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5377FF" w:rsidRDefault="005377FF">
      <w:pPr>
        <w:rPr>
          <w:noProof/>
          <w:lang w:bidi="ko-KR"/>
        </w:rPr>
      </w:pPr>
    </w:p>
    <w:p w:rsidR="00B80C40" w:rsidRPr="00B80C40" w:rsidRDefault="00B80C40">
      <w:pPr>
        <w:rPr>
          <w:b/>
          <w:bCs/>
          <w:noProof/>
          <w:lang w:bidi="ko-KR"/>
        </w:rPr>
      </w:pPr>
      <w:r w:rsidRPr="00B80C40">
        <w:rPr>
          <w:rFonts w:hint="eastAsia"/>
          <w:b/>
          <w:bCs/>
          <w:noProof/>
          <w:lang w:bidi="ko-KR"/>
        </w:rPr>
        <w:t>2</w:t>
      </w:r>
      <w:r w:rsidRPr="00B80C40">
        <w:rPr>
          <w:b/>
          <w:bCs/>
          <w:noProof/>
          <w:lang w:bidi="ko-KR"/>
        </w:rPr>
        <w:t xml:space="preserve">) RKNN </w:t>
      </w:r>
      <w:r w:rsidRPr="00B80C40">
        <w:rPr>
          <w:rFonts w:hint="eastAsia"/>
          <w:b/>
          <w:bCs/>
          <w:noProof/>
          <w:lang w:bidi="ko-KR"/>
        </w:rPr>
        <w:t>런타임 실행 환경</w:t>
      </w:r>
    </w:p>
    <w:p w:rsidR="00B80C40" w:rsidRDefault="00B80C40">
      <w:pPr>
        <w:rPr>
          <w:noProof/>
          <w:lang w:bidi="ko-KR"/>
        </w:rPr>
      </w:pPr>
      <w:r>
        <w:rPr>
          <w:rFonts w:hint="eastAsia"/>
          <w:noProof/>
          <w:lang w:bidi="ko-KR"/>
        </w:rPr>
        <w:t>런타임을 실패할 경우,</w:t>
      </w:r>
      <w:r>
        <w:rPr>
          <w:noProof/>
          <w:lang w:bidi="ko-KR"/>
        </w:rPr>
        <w:t xml:space="preserve"> </w:t>
      </w:r>
      <w:r>
        <w:rPr>
          <w:rFonts w:hint="eastAsia"/>
          <w:noProof/>
          <w:lang w:bidi="ko-KR"/>
        </w:rPr>
        <w:t>에러 메시지를 출력하고 실행을 중지합니다.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#init runtime environment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Init runtime environment'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ret 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init_runtime()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오류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메세지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출력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if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ret 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!=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0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: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ab/>
      </w:r>
      <w:r w:rsidRPr="00B80C40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'Init runtime environment failed'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B80C40" w:rsidRDefault="00B80C40">
      <w:pPr>
        <w:rPr>
          <w:noProof/>
          <w:lang w:bidi="ko-KR"/>
        </w:rPr>
      </w:pPr>
    </w:p>
    <w:p w:rsidR="00B80C40" w:rsidRDefault="00B80C40">
      <w:pPr>
        <w:rPr>
          <w:b/>
          <w:bCs/>
        </w:rPr>
      </w:pPr>
      <w:r w:rsidRPr="00B80C40">
        <w:rPr>
          <w:b/>
          <w:bCs/>
        </w:rPr>
        <w:t>3) RKNN 모델 실행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# Inference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'--&gt; Running model'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#input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넣어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모델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돌린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후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결과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outputs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에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 xml:space="preserve"> </w:t>
      </w:r>
      <w:r w:rsidRPr="00B80C40">
        <w:rPr>
          <w:rFonts w:ascii="Consolas" w:eastAsia="굴림체" w:hAnsi="Consolas" w:cs="굴림체"/>
          <w:i/>
          <w:iCs/>
          <w:color w:val="408080"/>
          <w:spacing w:val="4"/>
          <w:sz w:val="20"/>
          <w:szCs w:val="20"/>
        </w:rPr>
        <w:t>저장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outputs 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rknn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.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inference(inputs</w:t>
      </w:r>
      <w:r w:rsidRPr="00B80C40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[visible_input, infrared_input])</w:t>
      </w:r>
    </w:p>
    <w:p w:rsidR="00B80C40" w:rsidRPr="00B80C40" w:rsidRDefault="00B80C40" w:rsidP="00B80C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B80C40">
        <w:rPr>
          <w:rFonts w:ascii="Consolas" w:eastAsia="굴림체" w:hAnsi="Consolas" w:cs="굴림체"/>
          <w:color w:val="008000"/>
          <w:spacing w:val="4"/>
          <w:sz w:val="20"/>
          <w:szCs w:val="20"/>
        </w:rPr>
        <w:t>print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B80C40">
        <w:rPr>
          <w:rFonts w:ascii="Consolas" w:eastAsia="굴림체" w:hAnsi="Consolas" w:cs="굴림체"/>
          <w:color w:val="BA2121"/>
          <w:spacing w:val="4"/>
          <w:sz w:val="20"/>
          <w:szCs w:val="20"/>
        </w:rPr>
        <w:t>'done'</w:t>
      </w:r>
      <w:r w:rsidRPr="00B80C40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:rsidR="005C6D45" w:rsidRPr="00146F78" w:rsidRDefault="005377FF">
      <w:pPr>
        <w:pStyle w:val="1"/>
        <w:rPr>
          <w:noProof/>
        </w:rPr>
      </w:pPr>
      <w:bookmarkStart w:id="6" w:name="_Toc40796025"/>
      <w:r>
        <w:rPr>
          <w:rFonts w:hint="eastAsia"/>
          <w:noProof/>
          <w:lang w:val="ko-KR" w:bidi="ko-KR"/>
        </w:rPr>
        <w:lastRenderedPageBreak/>
        <w:t>전처리,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후처리 과정</w:t>
      </w:r>
      <w:bookmarkEnd w:id="6"/>
    </w:p>
    <w:p w:rsidR="00B80C40" w:rsidRDefault="00B80C40">
      <w:r>
        <w:t>전처리로 사용자의 입력을 모델 입력에 맞추어 주고, 후처리를 통해 모델의 출력 결과를 사용자가 원하는 결과로 처리해줍니다.</w:t>
      </w:r>
    </w:p>
    <w:p w:rsidR="00B80C40" w:rsidRDefault="00B80C40" w:rsidP="00B80C40">
      <w:r>
        <w:rPr>
          <w:noProof/>
        </w:rPr>
        <w:drawing>
          <wp:inline distT="0" distB="0" distL="0" distR="0">
            <wp:extent cx="2496710" cy="267081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3" cy="267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40" w:rsidRPr="00B80C40" w:rsidRDefault="00B80C40" w:rsidP="00B80C40">
      <w:pPr>
        <w:rPr>
          <w:b/>
          <w:bCs/>
        </w:rPr>
      </w:pPr>
      <w:r w:rsidRPr="00B80C40">
        <w:rPr>
          <w:b/>
          <w:bCs/>
        </w:rPr>
        <w:t>1) 이미지 전처리</w:t>
      </w:r>
    </w:p>
    <w:p w:rsidR="00B80C40" w:rsidRDefault="00B80C40" w:rsidP="00B80C40">
      <w:pPr>
        <w:pStyle w:val="aa"/>
      </w:pPr>
      <w:r>
        <w:t>이미지를 reshape, tensor로 변환 등 모델에 원하는 입력으로 바꾸어 줍니다.</w:t>
      </w:r>
    </w:p>
    <w:p w:rsidR="00B80C40" w:rsidRPr="00B80C40" w:rsidRDefault="00B80C40" w:rsidP="00B80C40">
      <w:pPr>
        <w:pStyle w:val="aa"/>
        <w:rPr>
          <w:b/>
          <w:bCs/>
        </w:rPr>
      </w:pPr>
      <w:r w:rsidRPr="00B80C40">
        <w:rPr>
          <w:b/>
          <w:bCs/>
        </w:rPr>
        <w:t>2) 이미지 후처리</w:t>
      </w:r>
    </w:p>
    <w:p w:rsidR="00B80C40" w:rsidRDefault="00B80C40" w:rsidP="00B80C40">
      <w:pPr>
        <w:pStyle w:val="aa"/>
      </w:pPr>
      <w:r>
        <w:t>모델의 출력 결과를 사용자가 원하는 결과로 변환하여 출력해줍니다.</w:t>
      </w:r>
    </w:p>
    <w:p w:rsidR="005C6D45" w:rsidRDefault="005C6D45">
      <w:pPr>
        <w:rPr>
          <w:noProof/>
        </w:rPr>
      </w:pPr>
    </w:p>
    <w:p w:rsidR="00460C5E" w:rsidRPr="00146F78" w:rsidRDefault="00460C5E" w:rsidP="00460C5E">
      <w:pPr>
        <w:pStyle w:val="1"/>
        <w:rPr>
          <w:noProof/>
        </w:rPr>
      </w:pPr>
      <w:bookmarkStart w:id="7" w:name="_Toc40796026"/>
      <w:r>
        <w:rPr>
          <w:noProof/>
          <w:lang w:val="ko-KR" w:bidi="ko-KR"/>
        </w:rPr>
        <w:t>Trouble Shooting</w:t>
      </w:r>
      <w:bookmarkEnd w:id="7"/>
    </w:p>
    <w:p w:rsidR="00460C5E" w:rsidRPr="00802643" w:rsidRDefault="00460C5E" w:rsidP="00460C5E">
      <w:pPr>
        <w:ind w:firstLine="400"/>
        <w:rPr>
          <w:sz w:val="28"/>
          <w:szCs w:val="28"/>
        </w:rPr>
      </w:pPr>
      <w:r w:rsidRPr="00802643">
        <w:rPr>
          <w:rFonts w:hint="eastAsia"/>
          <w:sz w:val="28"/>
          <w:szCs w:val="28"/>
          <w:highlight w:val="lightGray"/>
        </w:rPr>
        <w:t>1</w:t>
      </w:r>
      <w:r w:rsidRPr="00802643">
        <w:rPr>
          <w:sz w:val="28"/>
          <w:szCs w:val="28"/>
          <w:highlight w:val="lightGray"/>
        </w:rPr>
        <w:t xml:space="preserve">.1 </w:t>
      </w:r>
      <w:r w:rsidRPr="00802643">
        <w:rPr>
          <w:rFonts w:hint="eastAsia"/>
          <w:sz w:val="28"/>
          <w:szCs w:val="28"/>
          <w:highlight w:val="lightGray"/>
        </w:rPr>
        <w:t>RKNN t</w:t>
      </w:r>
      <w:r w:rsidRPr="00802643">
        <w:rPr>
          <w:sz w:val="28"/>
          <w:szCs w:val="28"/>
          <w:highlight w:val="lightGray"/>
        </w:rPr>
        <w:t>oolkit</w:t>
      </w:r>
      <w:r w:rsidRPr="00802643">
        <w:rPr>
          <w:rFonts w:hint="eastAsia"/>
          <w:sz w:val="28"/>
          <w:szCs w:val="28"/>
          <w:highlight w:val="lightGray"/>
        </w:rPr>
        <w:t xml:space="preserve"> 설치 오류</w:t>
      </w:r>
    </w:p>
    <w:p w:rsidR="00460C5E" w:rsidRDefault="00460C5E" w:rsidP="00460C5E">
      <w:pPr>
        <w:ind w:left="400"/>
        <w:rPr>
          <w:sz w:val="28"/>
          <w:szCs w:val="28"/>
        </w:rPr>
      </w:pPr>
      <w:r w:rsidRPr="00802643">
        <w:rPr>
          <w:noProof/>
          <w:sz w:val="28"/>
          <w:szCs w:val="28"/>
        </w:rPr>
        <w:drawing>
          <wp:inline distT="0" distB="0" distL="0" distR="0" wp14:anchorId="23C687A7" wp14:editId="124ED75B">
            <wp:extent cx="5731510" cy="491490"/>
            <wp:effectExtent l="0" t="0" r="2540" b="3810"/>
            <wp:docPr id="9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5D983E9-BD27-4087-BFE1-616252EC58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5D983E9-BD27-4087-BFE1-616252EC58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E" w:rsidRDefault="00460C5E" w:rsidP="00460C5E">
      <w:pPr>
        <w:widowControl w:val="0"/>
        <w:numPr>
          <w:ilvl w:val="0"/>
          <w:numId w:val="38"/>
        </w:numPr>
        <w:wordWrap w:val="0"/>
        <w:autoSpaceDE w:val="0"/>
        <w:autoSpaceDN w:val="0"/>
        <w:spacing w:before="0" w:after="160" w:line="259" w:lineRule="auto"/>
        <w:jc w:val="both"/>
        <w:rPr>
          <w:szCs w:val="20"/>
        </w:rPr>
      </w:pPr>
      <w:r>
        <w:rPr>
          <w:szCs w:val="20"/>
        </w:rPr>
        <w:t xml:space="preserve">rknn </w:t>
      </w:r>
      <w:r>
        <w:rPr>
          <w:rFonts w:hint="eastAsia"/>
          <w:szCs w:val="20"/>
        </w:rPr>
        <w:t>t</w:t>
      </w:r>
      <w:r>
        <w:rPr>
          <w:szCs w:val="20"/>
        </w:rPr>
        <w:t>oolkit</w:t>
      </w:r>
      <w:r>
        <w:rPr>
          <w:rFonts w:hint="eastAsia"/>
          <w:szCs w:val="20"/>
        </w:rPr>
        <w:t>이 설치가 안되는 오류</w:t>
      </w:r>
    </w:p>
    <w:p w:rsidR="00460C5E" w:rsidRPr="00802643" w:rsidRDefault="00460C5E" w:rsidP="00460C5E">
      <w:pPr>
        <w:widowControl w:val="0"/>
        <w:numPr>
          <w:ilvl w:val="0"/>
          <w:numId w:val="38"/>
        </w:numPr>
        <w:wordWrap w:val="0"/>
        <w:autoSpaceDE w:val="0"/>
        <w:autoSpaceDN w:val="0"/>
        <w:spacing w:before="0" w:after="160" w:line="259" w:lineRule="auto"/>
        <w:jc w:val="both"/>
        <w:rPr>
          <w:szCs w:val="20"/>
        </w:rPr>
      </w:pPr>
      <w:r w:rsidRPr="00802643">
        <w:rPr>
          <w:rFonts w:hint="eastAsia"/>
          <w:szCs w:val="20"/>
        </w:rPr>
        <w:t xml:space="preserve">현재 </w:t>
      </w:r>
      <w:r w:rsidRPr="00802643">
        <w:rPr>
          <w:szCs w:val="20"/>
        </w:rPr>
        <w:t xml:space="preserve">Python </w:t>
      </w:r>
      <w:r w:rsidRPr="00802643">
        <w:rPr>
          <w:rFonts w:hint="eastAsia"/>
          <w:szCs w:val="20"/>
        </w:rPr>
        <w:t>버전을 확인하고 그에 맞는</w:t>
      </w:r>
      <w:r w:rsidRPr="00802643">
        <w:rPr>
          <w:szCs w:val="20"/>
        </w:rPr>
        <w:t xml:space="preserve"> whl </w:t>
      </w:r>
      <w:r w:rsidRPr="00802643">
        <w:rPr>
          <w:rFonts w:hint="eastAsia"/>
          <w:szCs w:val="20"/>
        </w:rPr>
        <w:t xml:space="preserve">파일을 설치 </w:t>
      </w:r>
    </w:p>
    <w:p w:rsidR="00460C5E" w:rsidRPr="00802643" w:rsidRDefault="00460C5E" w:rsidP="00460C5E">
      <w:pPr>
        <w:ind w:left="720"/>
        <w:rPr>
          <w:szCs w:val="20"/>
        </w:rPr>
      </w:pPr>
      <w:r w:rsidRPr="00802643">
        <w:rPr>
          <w:szCs w:val="20"/>
        </w:rPr>
        <w:lastRenderedPageBreak/>
        <w:t>ex) python3.6 &gt; cp36, python3.5 &gt; cp35</w:t>
      </w:r>
    </w:p>
    <w:p w:rsidR="00460C5E" w:rsidRPr="00802643" w:rsidRDefault="00460C5E" w:rsidP="00460C5E">
      <w:pPr>
        <w:widowControl w:val="0"/>
        <w:numPr>
          <w:ilvl w:val="0"/>
          <w:numId w:val="38"/>
        </w:numPr>
        <w:wordWrap w:val="0"/>
        <w:autoSpaceDE w:val="0"/>
        <w:autoSpaceDN w:val="0"/>
        <w:spacing w:before="0" w:after="160" w:line="259" w:lineRule="auto"/>
        <w:jc w:val="both"/>
        <w:rPr>
          <w:szCs w:val="20"/>
        </w:rPr>
      </w:pPr>
      <w:r w:rsidRPr="00802643">
        <w:rPr>
          <w:rFonts w:hint="eastAsia"/>
          <w:szCs w:val="20"/>
        </w:rPr>
        <w:t>가상환경 종속성이 꼬였을 수 있으므로 가상환경 종료 후 재진입해서 다시 시도</w:t>
      </w:r>
    </w:p>
    <w:p w:rsidR="00460C5E" w:rsidRPr="00802643" w:rsidRDefault="00460C5E" w:rsidP="00460C5E">
      <w:pPr>
        <w:widowControl w:val="0"/>
        <w:numPr>
          <w:ilvl w:val="0"/>
          <w:numId w:val="38"/>
        </w:numPr>
        <w:wordWrap w:val="0"/>
        <w:autoSpaceDE w:val="0"/>
        <w:autoSpaceDN w:val="0"/>
        <w:spacing w:before="0" w:after="160" w:line="259" w:lineRule="auto"/>
        <w:jc w:val="both"/>
        <w:rPr>
          <w:szCs w:val="20"/>
        </w:rPr>
      </w:pPr>
      <w:r w:rsidRPr="00802643">
        <w:rPr>
          <w:szCs w:val="20"/>
        </w:rPr>
        <w:t>rknn</w:t>
      </w:r>
      <w:r w:rsidRPr="00802643">
        <w:rPr>
          <w:rFonts w:hint="eastAsia"/>
          <w:szCs w:val="20"/>
        </w:rPr>
        <w:t>은 필요한 서브 모듈들을 자동으로 설치해주지 않으므로 매뉴얼에 적혀 있는 서브 모듈 모두 제대로 설치했는지 확인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아래 그림 참고)</w:t>
      </w:r>
    </w:p>
    <w:p w:rsidR="00460C5E" w:rsidRDefault="00460C5E" w:rsidP="00460C5E">
      <w:pPr>
        <w:ind w:left="400"/>
        <w:jc w:val="center"/>
        <w:rPr>
          <w:sz w:val="28"/>
          <w:szCs w:val="28"/>
        </w:rPr>
      </w:pPr>
      <w:r w:rsidRPr="00802643">
        <w:rPr>
          <w:noProof/>
          <w:szCs w:val="20"/>
        </w:rPr>
        <w:drawing>
          <wp:inline distT="0" distB="0" distL="0" distR="0" wp14:anchorId="75A86EAF" wp14:editId="59AB2B5B">
            <wp:extent cx="3576766" cy="3197771"/>
            <wp:effectExtent l="0" t="0" r="5080" b="3175"/>
            <wp:docPr id="1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CDBFE4B8-D98B-4767-B555-C369BC639F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CDBFE4B8-D98B-4767-B555-C369BC639F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980" cy="32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E" w:rsidRDefault="00460C5E" w:rsidP="00460C5E">
      <w:pPr>
        <w:ind w:left="400"/>
        <w:rPr>
          <w:sz w:val="28"/>
          <w:szCs w:val="28"/>
        </w:rPr>
      </w:pPr>
    </w:p>
    <w:p w:rsidR="00460C5E" w:rsidRPr="00802643" w:rsidRDefault="00460C5E" w:rsidP="00460C5E">
      <w:pPr>
        <w:ind w:firstLine="400"/>
        <w:rPr>
          <w:sz w:val="28"/>
          <w:szCs w:val="28"/>
        </w:rPr>
      </w:pPr>
      <w:r w:rsidRPr="00802643">
        <w:rPr>
          <w:rFonts w:hint="eastAsia"/>
          <w:sz w:val="28"/>
          <w:szCs w:val="28"/>
          <w:highlight w:val="lightGray"/>
        </w:rPr>
        <w:t>1</w:t>
      </w:r>
      <w:r w:rsidRPr="00802643">
        <w:rPr>
          <w:sz w:val="28"/>
          <w:szCs w:val="28"/>
          <w:highlight w:val="lightGray"/>
        </w:rPr>
        <w:t>.2 Unknow layer error</w:t>
      </w:r>
    </w:p>
    <w:p w:rsidR="00460C5E" w:rsidRDefault="00460C5E" w:rsidP="00460C5E">
      <w:pPr>
        <w:rPr>
          <w:sz w:val="28"/>
          <w:szCs w:val="28"/>
        </w:rPr>
      </w:pPr>
      <w:r w:rsidRPr="00802643">
        <w:rPr>
          <w:noProof/>
        </w:rPr>
        <w:drawing>
          <wp:inline distT="0" distB="0" distL="0" distR="0" wp14:anchorId="16AB1E99" wp14:editId="3DC19392">
            <wp:extent cx="5731510" cy="1985645"/>
            <wp:effectExtent l="0" t="0" r="2540" b="0"/>
            <wp:docPr id="11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65586C66-13CC-4689-82EA-77581A140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65586C66-13CC-4689-82EA-77581A1405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E" w:rsidRPr="00802643" w:rsidRDefault="00460C5E" w:rsidP="00460C5E">
      <w:pPr>
        <w:widowControl w:val="0"/>
        <w:numPr>
          <w:ilvl w:val="0"/>
          <w:numId w:val="39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>
        <w:rPr>
          <w:szCs w:val="20"/>
        </w:rPr>
        <w:t>r</w:t>
      </w:r>
      <w:r w:rsidRPr="00802643">
        <w:rPr>
          <w:szCs w:val="20"/>
        </w:rPr>
        <w:t>knn</w:t>
      </w:r>
      <w:r w:rsidRPr="00802643">
        <w:rPr>
          <w:rFonts w:hint="eastAsia"/>
          <w:szCs w:val="20"/>
        </w:rPr>
        <w:t xml:space="preserve">이 </w:t>
      </w:r>
      <w:r w:rsidRPr="00802643">
        <w:rPr>
          <w:szCs w:val="20"/>
        </w:rPr>
        <w:t>tensorflow</w:t>
      </w:r>
      <w:r w:rsidRPr="00802643">
        <w:rPr>
          <w:rFonts w:hint="eastAsia"/>
          <w:szCs w:val="20"/>
        </w:rPr>
        <w:t>의 메소드를 지원하지 않을 때 발생하는 오류</w:t>
      </w:r>
    </w:p>
    <w:p w:rsidR="00460C5E" w:rsidRPr="00802643" w:rsidRDefault="00460C5E" w:rsidP="00460C5E">
      <w:pPr>
        <w:widowControl w:val="0"/>
        <w:numPr>
          <w:ilvl w:val="0"/>
          <w:numId w:val="39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 w:rsidRPr="00802643">
        <w:rPr>
          <w:szCs w:val="20"/>
        </w:rPr>
        <w:t>RKNN</w:t>
      </w:r>
      <w:r w:rsidRPr="00802643">
        <w:rPr>
          <w:rFonts w:hint="eastAsia"/>
          <w:szCs w:val="20"/>
        </w:rPr>
        <w:t>이 지원하는 메소드 목록을 보며 지원하지 않는 메소드를 쓰진 않았나 점검</w:t>
      </w:r>
    </w:p>
    <w:p w:rsidR="00460C5E" w:rsidRPr="00802643" w:rsidRDefault="00460C5E" w:rsidP="00460C5E">
      <w:pPr>
        <w:widowControl w:val="0"/>
        <w:numPr>
          <w:ilvl w:val="0"/>
          <w:numId w:val="39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 w:rsidRPr="00802643">
        <w:rPr>
          <w:rFonts w:hint="eastAsia"/>
          <w:szCs w:val="20"/>
        </w:rPr>
        <w:t xml:space="preserve">트레이닝을 </w:t>
      </w:r>
      <w:r w:rsidRPr="00802643">
        <w:rPr>
          <w:szCs w:val="20"/>
        </w:rPr>
        <w:t xml:space="preserve">tensorflow 1.13 </w:t>
      </w:r>
      <w:r w:rsidRPr="00802643">
        <w:rPr>
          <w:rFonts w:hint="eastAsia"/>
          <w:szCs w:val="20"/>
        </w:rPr>
        <w:t xml:space="preserve">이상의 환경에서 했다면 </w:t>
      </w:r>
      <w:r w:rsidRPr="00802643">
        <w:rPr>
          <w:szCs w:val="20"/>
        </w:rPr>
        <w:t>RKNN</w:t>
      </w:r>
      <w:r w:rsidRPr="00802643">
        <w:rPr>
          <w:rFonts w:hint="eastAsia"/>
          <w:szCs w:val="20"/>
        </w:rPr>
        <w:t xml:space="preserve">이 지원하는 메소드를 </w:t>
      </w:r>
      <w:r>
        <w:rPr>
          <w:rFonts w:hint="eastAsia"/>
          <w:szCs w:val="20"/>
        </w:rPr>
        <w:t>사용해도</w:t>
      </w:r>
      <w:r w:rsidRPr="00802643">
        <w:rPr>
          <w:szCs w:val="20"/>
        </w:rPr>
        <w:t xml:space="preserve"> 변환이 안되는 현상이 발생하는 경우가 있으므로 트레이닝을 tensorflow </w:t>
      </w:r>
      <w:r w:rsidRPr="00802643">
        <w:rPr>
          <w:szCs w:val="20"/>
        </w:rPr>
        <w:lastRenderedPageBreak/>
        <w:t xml:space="preserve">1.12 </w:t>
      </w:r>
      <w:r w:rsidRPr="00802643">
        <w:rPr>
          <w:rFonts w:hint="eastAsia"/>
          <w:szCs w:val="20"/>
        </w:rPr>
        <w:t xml:space="preserve">이하의 </w:t>
      </w:r>
      <w:r>
        <w:rPr>
          <w:rFonts w:hint="eastAsia"/>
          <w:szCs w:val="20"/>
        </w:rPr>
        <w:t>버전에서 진행해보는 것을 추천</w:t>
      </w:r>
    </w:p>
    <w:p w:rsidR="00460C5E" w:rsidRDefault="00460C5E" w:rsidP="00460C5E">
      <w:pPr>
        <w:ind w:left="360"/>
        <w:rPr>
          <w:sz w:val="28"/>
          <w:szCs w:val="28"/>
          <w:highlight w:val="lightGray"/>
        </w:rPr>
      </w:pPr>
    </w:p>
    <w:p w:rsidR="00460C5E" w:rsidRPr="009C6FF1" w:rsidRDefault="00460C5E" w:rsidP="00460C5E">
      <w:pPr>
        <w:ind w:left="360"/>
        <w:rPr>
          <w:sz w:val="28"/>
          <w:szCs w:val="28"/>
        </w:rPr>
      </w:pPr>
      <w:r w:rsidRPr="009C6FF1">
        <w:rPr>
          <w:rFonts w:hint="eastAsia"/>
          <w:sz w:val="28"/>
          <w:szCs w:val="28"/>
          <w:highlight w:val="lightGray"/>
        </w:rPr>
        <w:t>1</w:t>
      </w:r>
      <w:r w:rsidRPr="009C6FF1">
        <w:rPr>
          <w:sz w:val="28"/>
          <w:szCs w:val="28"/>
          <w:highlight w:val="lightGray"/>
        </w:rPr>
        <w:t>.</w:t>
      </w:r>
      <w:r>
        <w:rPr>
          <w:sz w:val="28"/>
          <w:szCs w:val="28"/>
          <w:highlight w:val="lightGray"/>
        </w:rPr>
        <w:t>3</w:t>
      </w:r>
      <w:r w:rsidRPr="009C6FF1">
        <w:rPr>
          <w:sz w:val="28"/>
          <w:szCs w:val="28"/>
          <w:highlight w:val="lightGray"/>
        </w:rPr>
        <w:t xml:space="preserve"> </w:t>
      </w:r>
      <w:r>
        <w:rPr>
          <w:rFonts w:hint="eastAsia"/>
          <w:sz w:val="28"/>
          <w:szCs w:val="28"/>
          <w:highlight w:val="lightGray"/>
        </w:rPr>
        <w:t>i</w:t>
      </w:r>
      <w:r>
        <w:rPr>
          <w:sz w:val="28"/>
          <w:szCs w:val="28"/>
          <w:highlight w:val="lightGray"/>
        </w:rPr>
        <w:t>nput size</w:t>
      </w:r>
      <w:r w:rsidRPr="009C6FF1">
        <w:rPr>
          <w:sz w:val="28"/>
          <w:szCs w:val="28"/>
          <w:highlight w:val="lightGray"/>
        </w:rPr>
        <w:t xml:space="preserve"> error</w:t>
      </w:r>
    </w:p>
    <w:p w:rsidR="00460C5E" w:rsidRDefault="00460C5E" w:rsidP="00460C5E">
      <w:pPr>
        <w:rPr>
          <w:sz w:val="28"/>
          <w:szCs w:val="28"/>
        </w:rPr>
      </w:pPr>
      <w:r w:rsidRPr="009C6FF1">
        <w:rPr>
          <w:noProof/>
          <w:sz w:val="28"/>
          <w:szCs w:val="28"/>
        </w:rPr>
        <w:drawing>
          <wp:inline distT="0" distB="0" distL="0" distR="0" wp14:anchorId="46472686" wp14:editId="329DBE65">
            <wp:extent cx="5731510" cy="942975"/>
            <wp:effectExtent l="0" t="0" r="2540" b="9525"/>
            <wp:docPr id="1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9B8CCF1-B4FD-45E9-82F4-6C3FD738D0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C9B8CCF1-B4FD-45E9-82F4-6C3FD738D0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E" w:rsidRDefault="00460C5E" w:rsidP="00460C5E">
      <w:pPr>
        <w:widowControl w:val="0"/>
        <w:numPr>
          <w:ilvl w:val="0"/>
          <w:numId w:val="40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 w:rsidRPr="009C6FF1">
        <w:rPr>
          <w:szCs w:val="20"/>
        </w:rPr>
        <w:t>Input 사이즈가 달라서 생기는 문제</w:t>
      </w:r>
    </w:p>
    <w:p w:rsidR="00460C5E" w:rsidRPr="009C6FF1" w:rsidRDefault="00460C5E" w:rsidP="00460C5E">
      <w:pPr>
        <w:ind w:left="360"/>
        <w:rPr>
          <w:szCs w:val="20"/>
        </w:rPr>
      </w:pPr>
      <w:r w:rsidRPr="009C6FF1">
        <w:rPr>
          <w:noProof/>
          <w:szCs w:val="20"/>
        </w:rPr>
        <w:drawing>
          <wp:inline distT="0" distB="0" distL="0" distR="0" wp14:anchorId="689DE8C1" wp14:editId="0CF71992">
            <wp:extent cx="3947297" cy="1190625"/>
            <wp:effectExtent l="0" t="0" r="0" b="0"/>
            <wp:docPr id="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F497D39A-688B-413A-A642-9262CE4D2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F497D39A-688B-413A-A642-9262CE4D24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29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E" w:rsidRPr="00460C5E" w:rsidRDefault="00460C5E" w:rsidP="00460C5E">
      <w:pPr>
        <w:widowControl w:val="0"/>
        <w:numPr>
          <w:ilvl w:val="0"/>
          <w:numId w:val="41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 w:rsidRPr="009C6FF1">
        <w:rPr>
          <w:szCs w:val="20"/>
        </w:rPr>
        <w:t xml:space="preserve">Input_size_list </w:t>
      </w:r>
      <w:r w:rsidRPr="009C6FF1">
        <w:rPr>
          <w:rFonts w:hint="eastAsia"/>
          <w:szCs w:val="20"/>
        </w:rPr>
        <w:t>수정 필요</w:t>
      </w:r>
    </w:p>
    <w:p w:rsidR="00460C5E" w:rsidRDefault="00460C5E" w:rsidP="00460C5E">
      <w:pPr>
        <w:rPr>
          <w:szCs w:val="20"/>
        </w:rPr>
      </w:pPr>
    </w:p>
    <w:p w:rsidR="00460C5E" w:rsidRPr="009C6FF1" w:rsidRDefault="00460C5E" w:rsidP="00460C5E">
      <w:pPr>
        <w:ind w:left="360"/>
        <w:rPr>
          <w:sz w:val="28"/>
          <w:szCs w:val="28"/>
        </w:rPr>
      </w:pPr>
      <w:r w:rsidRPr="009C6FF1">
        <w:rPr>
          <w:rFonts w:hint="eastAsia"/>
          <w:sz w:val="28"/>
          <w:szCs w:val="28"/>
          <w:highlight w:val="lightGray"/>
        </w:rPr>
        <w:t>1</w:t>
      </w:r>
      <w:r w:rsidRPr="009C6FF1">
        <w:rPr>
          <w:sz w:val="28"/>
          <w:szCs w:val="28"/>
          <w:highlight w:val="lightGray"/>
        </w:rPr>
        <w:t>.</w:t>
      </w:r>
      <w:r>
        <w:rPr>
          <w:sz w:val="28"/>
          <w:szCs w:val="28"/>
          <w:highlight w:val="lightGray"/>
        </w:rPr>
        <w:t>4</w:t>
      </w:r>
      <w:r w:rsidRPr="009C6FF1"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highlight w:val="lightGray"/>
        </w:rPr>
        <w:t>list object</w:t>
      </w:r>
      <w:r w:rsidRPr="009C6FF1">
        <w:rPr>
          <w:sz w:val="28"/>
          <w:szCs w:val="28"/>
          <w:highlight w:val="lightGray"/>
        </w:rPr>
        <w:t xml:space="preserve"> error</w:t>
      </w:r>
    </w:p>
    <w:p w:rsidR="00460C5E" w:rsidRDefault="00460C5E" w:rsidP="00460C5E">
      <w:pPr>
        <w:ind w:firstLineChars="300" w:firstLine="660"/>
        <w:rPr>
          <w:szCs w:val="20"/>
        </w:rPr>
      </w:pPr>
      <w:r w:rsidRPr="009C6FF1">
        <w:rPr>
          <w:noProof/>
          <w:szCs w:val="20"/>
        </w:rPr>
        <w:drawing>
          <wp:inline distT="0" distB="0" distL="0" distR="0" wp14:anchorId="7E9CA743" wp14:editId="5AC9C281">
            <wp:extent cx="4294404" cy="701347"/>
            <wp:effectExtent l="0" t="0" r="0" b="3810"/>
            <wp:docPr id="13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2396C791-33D1-4337-9411-81D78CE63F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2396C791-33D1-4337-9411-81D78CE63F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4404" cy="7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E" w:rsidRPr="009C6FF1" w:rsidRDefault="00460C5E" w:rsidP="00460C5E">
      <w:pPr>
        <w:widowControl w:val="0"/>
        <w:numPr>
          <w:ilvl w:val="0"/>
          <w:numId w:val="42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 w:rsidRPr="009C6FF1">
        <w:rPr>
          <w:szCs w:val="20"/>
        </w:rPr>
        <w:t>Tensorflow</w:t>
      </w:r>
      <w:r w:rsidRPr="009C6FF1">
        <w:rPr>
          <w:rFonts w:hint="eastAsia"/>
          <w:szCs w:val="20"/>
        </w:rPr>
        <w:t xml:space="preserve">에서는 모델 출력이 </w:t>
      </w:r>
      <w:r w:rsidRPr="009C6FF1">
        <w:rPr>
          <w:szCs w:val="20"/>
        </w:rPr>
        <w:t xml:space="preserve">numpy </w:t>
      </w:r>
      <w:r w:rsidRPr="009C6FF1">
        <w:rPr>
          <w:rFonts w:hint="eastAsia"/>
          <w:szCs w:val="20"/>
        </w:rPr>
        <w:t xml:space="preserve">배열로 나오지만 </w:t>
      </w:r>
      <w:r w:rsidRPr="009C6FF1">
        <w:rPr>
          <w:szCs w:val="20"/>
        </w:rPr>
        <w:t>RKNN</w:t>
      </w:r>
      <w:r w:rsidRPr="009C6FF1">
        <w:rPr>
          <w:rFonts w:hint="eastAsia"/>
          <w:szCs w:val="20"/>
        </w:rPr>
        <w:t xml:space="preserve">의 출력은 </w:t>
      </w:r>
      <w:r w:rsidRPr="009C6FF1">
        <w:rPr>
          <w:szCs w:val="20"/>
        </w:rPr>
        <w:t>List</w:t>
      </w:r>
      <w:r w:rsidRPr="009C6FF1">
        <w:rPr>
          <w:rFonts w:hint="eastAsia"/>
          <w:szCs w:val="20"/>
        </w:rPr>
        <w:t>여서 생기는 문제</w:t>
      </w:r>
    </w:p>
    <w:p w:rsidR="00460C5E" w:rsidRPr="009C6FF1" w:rsidRDefault="00460C5E" w:rsidP="00460C5E">
      <w:pPr>
        <w:widowControl w:val="0"/>
        <w:numPr>
          <w:ilvl w:val="0"/>
          <w:numId w:val="42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 w:rsidRPr="009C6FF1">
        <w:rPr>
          <w:szCs w:val="20"/>
        </w:rPr>
        <w:t xml:space="preserve">Inference 메소드가 끝나고 난 뒤 numpy </w:t>
      </w:r>
      <w:r w:rsidRPr="009C6FF1">
        <w:rPr>
          <w:rFonts w:hint="eastAsia"/>
          <w:szCs w:val="20"/>
        </w:rPr>
        <w:t>배열로 변환해주는 작업을 넣어줄 것</w:t>
      </w:r>
    </w:p>
    <w:p w:rsidR="00460C5E" w:rsidRDefault="00460C5E" w:rsidP="00460C5E">
      <w:pPr>
        <w:rPr>
          <w:szCs w:val="20"/>
        </w:rPr>
      </w:pPr>
    </w:p>
    <w:p w:rsidR="00460C5E" w:rsidRPr="009C6FF1" w:rsidRDefault="00460C5E" w:rsidP="00460C5E">
      <w:pPr>
        <w:ind w:left="360"/>
        <w:rPr>
          <w:sz w:val="28"/>
          <w:szCs w:val="28"/>
        </w:rPr>
      </w:pPr>
      <w:r w:rsidRPr="009C6FF1">
        <w:rPr>
          <w:rFonts w:hint="eastAsia"/>
          <w:sz w:val="28"/>
          <w:szCs w:val="28"/>
          <w:highlight w:val="lightGray"/>
        </w:rPr>
        <w:t>1</w:t>
      </w:r>
      <w:r w:rsidRPr="009C6FF1">
        <w:rPr>
          <w:sz w:val="28"/>
          <w:szCs w:val="28"/>
          <w:highlight w:val="lightGray"/>
        </w:rPr>
        <w:t>.</w:t>
      </w:r>
      <w:r>
        <w:rPr>
          <w:sz w:val="28"/>
          <w:szCs w:val="28"/>
          <w:highlight w:val="lightGray"/>
        </w:rPr>
        <w:t>5</w:t>
      </w:r>
      <w:r w:rsidRPr="009C6FF1">
        <w:rPr>
          <w:sz w:val="28"/>
          <w:szCs w:val="28"/>
          <w:highlight w:val="lightGray"/>
        </w:rPr>
        <w:t xml:space="preserve"> </w:t>
      </w:r>
      <w:r>
        <w:rPr>
          <w:rFonts w:hint="eastAsia"/>
          <w:sz w:val="28"/>
          <w:szCs w:val="28"/>
          <w:highlight w:val="lightGray"/>
        </w:rPr>
        <w:t>r</w:t>
      </w:r>
      <w:r>
        <w:rPr>
          <w:sz w:val="28"/>
          <w:szCs w:val="28"/>
          <w:highlight w:val="lightGray"/>
        </w:rPr>
        <w:t>un time init</w:t>
      </w:r>
      <w:r w:rsidRPr="009C6FF1">
        <w:rPr>
          <w:sz w:val="28"/>
          <w:szCs w:val="28"/>
          <w:highlight w:val="lightGray"/>
        </w:rPr>
        <w:t xml:space="preserve"> error</w:t>
      </w:r>
    </w:p>
    <w:p w:rsidR="00460C5E" w:rsidRDefault="00460C5E" w:rsidP="00460C5E">
      <w:pPr>
        <w:rPr>
          <w:szCs w:val="20"/>
        </w:rPr>
      </w:pPr>
      <w:r w:rsidRPr="009C6FF1">
        <w:rPr>
          <w:noProof/>
          <w:szCs w:val="20"/>
        </w:rPr>
        <w:drawing>
          <wp:inline distT="0" distB="0" distL="0" distR="0" wp14:anchorId="0937B0CC" wp14:editId="38864519">
            <wp:extent cx="5515745" cy="161948"/>
            <wp:effectExtent l="0" t="0" r="0" b="9525"/>
            <wp:docPr id="14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A5B13E97-1D20-4FE0-8730-3E8C211EA2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A5B13E97-1D20-4FE0-8730-3E8C211EA2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E" w:rsidRPr="009C6FF1" w:rsidRDefault="00460C5E" w:rsidP="00460C5E">
      <w:pPr>
        <w:widowControl w:val="0"/>
        <w:numPr>
          <w:ilvl w:val="0"/>
          <w:numId w:val="43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 w:rsidRPr="009C6FF1">
        <w:rPr>
          <w:rFonts w:hint="eastAsia"/>
          <w:szCs w:val="20"/>
        </w:rPr>
        <w:t xml:space="preserve">모델을 실행하기 전에 </w:t>
      </w:r>
      <w:r w:rsidRPr="009C6FF1">
        <w:rPr>
          <w:szCs w:val="20"/>
        </w:rPr>
        <w:t>rknn init</w:t>
      </w:r>
      <w:r w:rsidRPr="009C6FF1">
        <w:rPr>
          <w:rFonts w:hint="eastAsia"/>
          <w:szCs w:val="20"/>
        </w:rPr>
        <w:t xml:space="preserve">을 안해주면 발생하는 에러 </w:t>
      </w:r>
    </w:p>
    <w:p w:rsidR="00460C5E" w:rsidRDefault="00460C5E" w:rsidP="00460C5E">
      <w:pPr>
        <w:ind w:firstLineChars="300" w:firstLine="660"/>
        <w:rPr>
          <w:szCs w:val="20"/>
        </w:rPr>
      </w:pPr>
      <w:r w:rsidRPr="009C6FF1">
        <w:rPr>
          <w:noProof/>
          <w:szCs w:val="20"/>
        </w:rPr>
        <w:drawing>
          <wp:inline distT="0" distB="0" distL="0" distR="0" wp14:anchorId="12159266" wp14:editId="609DFD03">
            <wp:extent cx="3629532" cy="952633"/>
            <wp:effectExtent l="0" t="0" r="9525" b="0"/>
            <wp:docPr id="8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46747AFD-32E9-424F-A0F6-8AA5B18C0E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46747AFD-32E9-424F-A0F6-8AA5B18C0E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E" w:rsidRDefault="00460C5E" w:rsidP="00460C5E">
      <w:pPr>
        <w:widowControl w:val="0"/>
        <w:numPr>
          <w:ilvl w:val="0"/>
          <w:numId w:val="44"/>
        </w:numPr>
        <w:wordWrap w:val="0"/>
        <w:autoSpaceDE w:val="0"/>
        <w:autoSpaceDN w:val="0"/>
        <w:spacing w:before="0" w:after="160" w:line="259" w:lineRule="auto"/>
        <w:rPr>
          <w:szCs w:val="20"/>
        </w:rPr>
      </w:pPr>
      <w:r w:rsidRPr="009C6FF1">
        <w:rPr>
          <w:rFonts w:hint="eastAsia"/>
          <w:szCs w:val="20"/>
        </w:rPr>
        <w:lastRenderedPageBreak/>
        <w:t xml:space="preserve">모델 실행전에는 꼭 위의 코드를 넣어서 </w:t>
      </w:r>
      <w:r w:rsidRPr="009C6FF1">
        <w:rPr>
          <w:szCs w:val="20"/>
        </w:rPr>
        <w:t>init_runtime</w:t>
      </w:r>
      <w:r w:rsidRPr="009C6FF1">
        <w:rPr>
          <w:rFonts w:hint="eastAsia"/>
          <w:szCs w:val="20"/>
        </w:rPr>
        <w:t>을 해주어야 한다</w:t>
      </w:r>
    </w:p>
    <w:p w:rsidR="00460C5E" w:rsidRPr="009C6FF1" w:rsidRDefault="00460C5E" w:rsidP="00460C5E">
      <w:pPr>
        <w:rPr>
          <w:szCs w:val="20"/>
        </w:rPr>
      </w:pPr>
    </w:p>
    <w:p w:rsidR="00460C5E" w:rsidRPr="00460C5E" w:rsidRDefault="00460C5E">
      <w:pPr>
        <w:rPr>
          <w:noProof/>
        </w:rPr>
      </w:pPr>
    </w:p>
    <w:sectPr w:rsidR="00460C5E" w:rsidRPr="00460C5E" w:rsidSect="00BD0BC4">
      <w:footerReference w:type="default" r:id="rId25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8A9" w:rsidRDefault="009C78A9">
      <w:pPr>
        <w:spacing w:line="240" w:lineRule="auto"/>
      </w:pPr>
      <w:r>
        <w:separator/>
      </w:r>
    </w:p>
  </w:endnote>
  <w:endnote w:type="continuationSeparator" w:id="0">
    <w:p w:rsidR="009C78A9" w:rsidRDefault="009C78A9">
      <w:pPr>
        <w:spacing w:line="240" w:lineRule="auto"/>
      </w:pPr>
      <w:r>
        <w:continuationSeparator/>
      </w:r>
    </w:p>
  </w:endnote>
  <w:endnote w:type="continuationNotice" w:id="1">
    <w:p w:rsidR="009C78A9" w:rsidRDefault="009C78A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EndPr/>
    <w:sdtContent>
      <w:p w:rsidR="00E1779F" w:rsidRPr="00E965A2" w:rsidRDefault="00E1779F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="000A6C92">
          <w:rPr>
            <w:noProof/>
            <w:lang w:val="ko-KR" w:bidi="ko-KR"/>
          </w:rPr>
          <w:t>15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:rsidR="00E1779F" w:rsidRPr="00E965A2" w:rsidRDefault="00E177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8A9" w:rsidRDefault="009C78A9">
      <w:pPr>
        <w:spacing w:line="240" w:lineRule="auto"/>
      </w:pPr>
      <w:r>
        <w:separator/>
      </w:r>
    </w:p>
  </w:footnote>
  <w:footnote w:type="continuationSeparator" w:id="0">
    <w:p w:rsidR="009C78A9" w:rsidRDefault="009C78A9">
      <w:pPr>
        <w:spacing w:line="240" w:lineRule="auto"/>
      </w:pPr>
      <w:r>
        <w:continuationSeparator/>
      </w:r>
    </w:p>
  </w:footnote>
  <w:footnote w:type="continuationNotice" w:id="1">
    <w:p w:rsidR="009C78A9" w:rsidRDefault="009C78A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B3369"/>
    <w:multiLevelType w:val="hybridMultilevel"/>
    <w:tmpl w:val="EBB0844A"/>
    <w:lvl w:ilvl="0" w:tplc="8166A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CA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67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88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24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C9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A7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0E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28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0F5DC3"/>
    <w:multiLevelType w:val="hybridMultilevel"/>
    <w:tmpl w:val="A7B41D96"/>
    <w:lvl w:ilvl="0" w:tplc="54663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4D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8A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ED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D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A7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C3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88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2E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816492"/>
    <w:multiLevelType w:val="hybridMultilevel"/>
    <w:tmpl w:val="E0D838C8"/>
    <w:lvl w:ilvl="0" w:tplc="AE464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C9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C4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E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4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AB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0F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C3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343E1"/>
    <w:multiLevelType w:val="hybridMultilevel"/>
    <w:tmpl w:val="A6D48422"/>
    <w:lvl w:ilvl="0" w:tplc="9ED29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CD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CB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47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8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CC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E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0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85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3071C4E"/>
    <w:multiLevelType w:val="hybridMultilevel"/>
    <w:tmpl w:val="235A874E"/>
    <w:lvl w:ilvl="0" w:tplc="3E32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C8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E1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86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E06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47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CC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3227F8"/>
    <w:multiLevelType w:val="multilevel"/>
    <w:tmpl w:val="1646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2685B"/>
    <w:multiLevelType w:val="hybridMultilevel"/>
    <w:tmpl w:val="620250E2"/>
    <w:lvl w:ilvl="0" w:tplc="60982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45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AE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20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42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CD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E1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2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D09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67FD1"/>
    <w:multiLevelType w:val="hybridMultilevel"/>
    <w:tmpl w:val="7C7AED5A"/>
    <w:lvl w:ilvl="0" w:tplc="2F821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E3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EC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25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8B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0A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2B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4F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84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6"/>
    <w:lvlOverride w:ilvl="0">
      <w:startOverride w:val="1"/>
    </w:lvlOverride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8"/>
  </w:num>
  <w:num w:numId="6">
    <w:abstractNumId w:val="26"/>
    <w:lvlOverride w:ilvl="0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7"/>
  </w:num>
  <w:num w:numId="20">
    <w:abstractNumId w:val="9"/>
  </w:num>
  <w:num w:numId="21">
    <w:abstractNumId w:val="25"/>
  </w:num>
  <w:num w:numId="22">
    <w:abstractNumId w:val="24"/>
  </w:num>
  <w:num w:numId="23">
    <w:abstractNumId w:val="21"/>
  </w:num>
  <w:num w:numId="24">
    <w:abstractNumId w:val="16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10"/>
  </w:num>
  <w:num w:numId="37">
    <w:abstractNumId w:val="19"/>
  </w:num>
  <w:num w:numId="38">
    <w:abstractNumId w:val="13"/>
  </w:num>
  <w:num w:numId="39">
    <w:abstractNumId w:val="14"/>
  </w:num>
  <w:num w:numId="40">
    <w:abstractNumId w:val="22"/>
  </w:num>
  <w:num w:numId="41">
    <w:abstractNumId w:val="17"/>
  </w:num>
  <w:num w:numId="42">
    <w:abstractNumId w:val="20"/>
  </w:num>
  <w:num w:numId="43">
    <w:abstractNumId w:val="12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58"/>
    <w:rsid w:val="00015BEC"/>
    <w:rsid w:val="00016748"/>
    <w:rsid w:val="00046F86"/>
    <w:rsid w:val="0006567E"/>
    <w:rsid w:val="000760DB"/>
    <w:rsid w:val="0009410D"/>
    <w:rsid w:val="000A6C92"/>
    <w:rsid w:val="000F00E7"/>
    <w:rsid w:val="00146F78"/>
    <w:rsid w:val="0016766E"/>
    <w:rsid w:val="00170063"/>
    <w:rsid w:val="00175643"/>
    <w:rsid w:val="001A3ECE"/>
    <w:rsid w:val="001B2338"/>
    <w:rsid w:val="002061A9"/>
    <w:rsid w:val="00217B64"/>
    <w:rsid w:val="00235579"/>
    <w:rsid w:val="00257FAA"/>
    <w:rsid w:val="0026222E"/>
    <w:rsid w:val="00263938"/>
    <w:rsid w:val="002D76D9"/>
    <w:rsid w:val="002E78EB"/>
    <w:rsid w:val="002F25A8"/>
    <w:rsid w:val="00337C18"/>
    <w:rsid w:val="003407A9"/>
    <w:rsid w:val="00340DC9"/>
    <w:rsid w:val="00350BD5"/>
    <w:rsid w:val="00444F02"/>
    <w:rsid w:val="00460C5E"/>
    <w:rsid w:val="00490CC6"/>
    <w:rsid w:val="004F05F9"/>
    <w:rsid w:val="005377FF"/>
    <w:rsid w:val="005509B2"/>
    <w:rsid w:val="005556DB"/>
    <w:rsid w:val="00580FB0"/>
    <w:rsid w:val="005C6D45"/>
    <w:rsid w:val="005D58F7"/>
    <w:rsid w:val="00617D63"/>
    <w:rsid w:val="00643D1A"/>
    <w:rsid w:val="00674588"/>
    <w:rsid w:val="006772D0"/>
    <w:rsid w:val="006A7B57"/>
    <w:rsid w:val="006D0862"/>
    <w:rsid w:val="006D44C5"/>
    <w:rsid w:val="00713672"/>
    <w:rsid w:val="0073562D"/>
    <w:rsid w:val="007B07DE"/>
    <w:rsid w:val="00812C10"/>
    <w:rsid w:val="00823962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78A9"/>
    <w:rsid w:val="009D216F"/>
    <w:rsid w:val="009D3248"/>
    <w:rsid w:val="009D5D58"/>
    <w:rsid w:val="009F085C"/>
    <w:rsid w:val="00A65E8A"/>
    <w:rsid w:val="00A87896"/>
    <w:rsid w:val="00AC1EE7"/>
    <w:rsid w:val="00B650C6"/>
    <w:rsid w:val="00B80C40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1779F"/>
    <w:rsid w:val="00E965A2"/>
    <w:rsid w:val="00EB0B6E"/>
    <w:rsid w:val="00EE70C1"/>
    <w:rsid w:val="00F169E1"/>
    <w:rsid w:val="00F66FCC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4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semiHidden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a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b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c">
    <w:name w:val="인용문 강조"/>
    <w:basedOn w:val="a2"/>
    <w:next w:val="a2"/>
    <w:link w:val="affffd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d">
    <w:name w:val="인용문 강조 문자"/>
    <w:basedOn w:val="Char0"/>
    <w:link w:val="affffc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ockchip-linux/rknn-toolkit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dud\AppData\Roaming\Microsoft\Templates\&#53080;&#53584;&#52768;%20&#51088;&#49845;&#49436;&#50640;%20&#45824;&#54620;%20&#52572;&#52488;&#51032;%20&#53580;&#51060;&#48660;&#51012;%20&#49341;&#51077;&#54633;&#45768;&#45796;.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6B98-9B76-49CD-AD5E-1ABA13303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콘텐츠 자습서에 대한 최초의 테이블을 삽입합니다.</Template>
  <TotalTime>0</TotalTime>
  <Pages>15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2020-05-19T05:34:00Z</dcterms:created>
  <dcterms:modified xsi:type="dcterms:W3CDTF">2020-05-26T05:24:00Z</dcterms:modified>
</cp:coreProperties>
</file>